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98" w:rsidRPr="000B1E22" w:rsidRDefault="00E26A98" w:rsidP="00E26A98">
      <w:pPr>
        <w:pStyle w:val="titulo"/>
        <w:spacing w:before="3120"/>
        <w:jc w:val="left"/>
        <w:rPr>
          <w:i/>
          <w:sz w:val="48"/>
          <w:szCs w:val="48"/>
        </w:rPr>
      </w:pPr>
      <w:r w:rsidRPr="000B1E22">
        <w:rPr>
          <w:b w:val="0"/>
          <w:i/>
          <w:sz w:val="20"/>
        </w:rPr>
        <w:t xml:space="preserve">                                                                        </w:t>
      </w:r>
    </w:p>
    <w:p w:rsidR="009C26C3" w:rsidRPr="000B1E22" w:rsidRDefault="001705FC" w:rsidP="009C26C3">
      <w:pPr>
        <w:pStyle w:val="versao"/>
        <w:rPr>
          <w:sz w:val="40"/>
          <w:szCs w:val="40"/>
        </w:rPr>
      </w:pPr>
      <w:r w:rsidRPr="000B1E22">
        <w:rPr>
          <w:sz w:val="48"/>
          <w:szCs w:val="48"/>
        </w:rPr>
        <w:t>PROFAIRSSOR</w:t>
      </w:r>
      <w:r w:rsidR="009C26C3" w:rsidRPr="000B1E22">
        <w:rPr>
          <w:sz w:val="40"/>
          <w:szCs w:val="40"/>
        </w:rPr>
        <w:br/>
      </w:r>
      <w:r w:rsidR="009C26C3" w:rsidRPr="000B1E22">
        <w:rPr>
          <w:sz w:val="24"/>
          <w:szCs w:val="24"/>
        </w:rPr>
        <w:t>Cliente: Universidade do Brasil</w:t>
      </w:r>
    </w:p>
    <w:p w:rsidR="00E26A98" w:rsidRPr="000B1E22" w:rsidRDefault="00E26A98" w:rsidP="00E26A98">
      <w:pPr>
        <w:pStyle w:val="versao"/>
        <w:rPr>
          <w:sz w:val="40"/>
          <w:szCs w:val="40"/>
        </w:rPr>
      </w:pPr>
      <w:r w:rsidRPr="000B1E22">
        <w:rPr>
          <w:sz w:val="40"/>
          <w:szCs w:val="40"/>
        </w:rPr>
        <w:br/>
      </w:r>
    </w:p>
    <w:p w:rsidR="00AC5287" w:rsidRDefault="00AC5287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Pr="000B1E22" w:rsidRDefault="000B1E22" w:rsidP="00E26A98">
      <w:pPr>
        <w:pStyle w:val="versao"/>
        <w:rPr>
          <w:rFonts w:cs="Arial"/>
          <w:sz w:val="20"/>
        </w:rPr>
      </w:pPr>
    </w:p>
    <w:p w:rsidR="00AC5287" w:rsidRPr="000B1E22" w:rsidRDefault="00AC5287" w:rsidP="00E26A98">
      <w:pPr>
        <w:pStyle w:val="versao"/>
        <w:rPr>
          <w:rFonts w:cs="Arial"/>
          <w:sz w:val="20"/>
        </w:rPr>
      </w:pPr>
    </w:p>
    <w:p w:rsidR="00E26A98" w:rsidRPr="000B1E22" w:rsidRDefault="00AC5287" w:rsidP="00E26A98">
      <w:pPr>
        <w:pStyle w:val="versao"/>
        <w:rPr>
          <w:rFonts w:cs="Arial"/>
          <w:sz w:val="20"/>
        </w:rPr>
      </w:pPr>
      <w:r w:rsidRPr="000B1E22">
        <w:rPr>
          <w:rFonts w:cs="Arial"/>
          <w:sz w:val="20"/>
        </w:rPr>
        <w:t>DOCUMENTO DE REQUISITOS</w:t>
      </w:r>
    </w:p>
    <w:p w:rsidR="00E26A98" w:rsidRPr="000B1E22" w:rsidRDefault="00E26A98" w:rsidP="00E26A98">
      <w:pPr>
        <w:pStyle w:val="versao"/>
        <w:rPr>
          <w:rFonts w:cs="Arial"/>
          <w:sz w:val="20"/>
        </w:rPr>
      </w:pPr>
    </w:p>
    <w:p w:rsidR="00AC5287" w:rsidRPr="000B1E22" w:rsidRDefault="00AC5287" w:rsidP="00E26A98">
      <w:pPr>
        <w:pStyle w:val="versao"/>
        <w:rPr>
          <w:rFonts w:cs="Arial"/>
          <w:sz w:val="20"/>
        </w:rPr>
      </w:pPr>
    </w:p>
    <w:p w:rsidR="00AC5287" w:rsidRPr="000B1E22" w:rsidRDefault="00AC5287" w:rsidP="00E26A98">
      <w:pPr>
        <w:pStyle w:val="versao"/>
        <w:rPr>
          <w:rFonts w:cs="Arial"/>
          <w:sz w:val="20"/>
        </w:rPr>
      </w:pPr>
    </w:p>
    <w:p w:rsidR="00AC5287" w:rsidRPr="000B1E22" w:rsidRDefault="0077712C" w:rsidP="00E26A98">
      <w:pPr>
        <w:pStyle w:val="versao"/>
        <w:rPr>
          <w:rFonts w:cs="Arial"/>
          <w:sz w:val="20"/>
        </w:rPr>
      </w:pPr>
      <w:r w:rsidRPr="000B1E22">
        <w:rPr>
          <w:rFonts w:cs="Arial"/>
          <w:sz w:val="20"/>
        </w:rPr>
        <w:t>Versão 1</w:t>
      </w:r>
    </w:p>
    <w:p w:rsidR="00AC5287" w:rsidRPr="000B1E22" w:rsidRDefault="00AC5287" w:rsidP="00E26A98">
      <w:pPr>
        <w:pStyle w:val="versao"/>
        <w:rPr>
          <w:rFonts w:cs="Arial"/>
          <w:sz w:val="20"/>
        </w:rPr>
      </w:pPr>
    </w:p>
    <w:p w:rsidR="007C2D80" w:rsidRPr="000B1E22" w:rsidRDefault="007C2D80" w:rsidP="00E26A98">
      <w:pPr>
        <w:pStyle w:val="versao"/>
        <w:rPr>
          <w:rFonts w:cs="Arial"/>
          <w:sz w:val="20"/>
        </w:rPr>
      </w:pPr>
    </w:p>
    <w:p w:rsidR="007C2D80" w:rsidRPr="000B1E22" w:rsidRDefault="007C2D80" w:rsidP="00E26A98">
      <w:pPr>
        <w:pStyle w:val="versao"/>
        <w:rPr>
          <w:rFonts w:cs="Arial"/>
          <w:sz w:val="20"/>
        </w:rPr>
      </w:pPr>
    </w:p>
    <w:p w:rsidR="007C2D80" w:rsidRPr="000B1E22" w:rsidRDefault="007C2D80" w:rsidP="00E26A98">
      <w:pPr>
        <w:pStyle w:val="versao"/>
        <w:rPr>
          <w:rFonts w:cs="Arial"/>
          <w:sz w:val="20"/>
        </w:rPr>
      </w:pPr>
    </w:p>
    <w:p w:rsidR="007C2D80" w:rsidRPr="000B1E22" w:rsidRDefault="007C2D80" w:rsidP="00E26A98">
      <w:pPr>
        <w:pStyle w:val="versao"/>
        <w:rPr>
          <w:rFonts w:cs="Arial"/>
          <w:sz w:val="20"/>
        </w:rPr>
      </w:pPr>
    </w:p>
    <w:p w:rsidR="007C2D80" w:rsidRDefault="007C2D80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Default="000B1E22" w:rsidP="00E26A98">
      <w:pPr>
        <w:pStyle w:val="versao"/>
        <w:rPr>
          <w:rFonts w:cs="Arial"/>
          <w:sz w:val="20"/>
        </w:rPr>
      </w:pPr>
    </w:p>
    <w:p w:rsidR="000B1E22" w:rsidRPr="000B1E22" w:rsidRDefault="000B1E22" w:rsidP="00E26A98">
      <w:pPr>
        <w:pStyle w:val="versao"/>
        <w:rPr>
          <w:rFonts w:cs="Arial"/>
          <w:sz w:val="20"/>
        </w:rPr>
      </w:pPr>
    </w:p>
    <w:p w:rsidR="007C2D80" w:rsidRPr="000B1E22" w:rsidRDefault="007C2D80" w:rsidP="00E26A98">
      <w:pPr>
        <w:pStyle w:val="versao"/>
        <w:rPr>
          <w:rFonts w:cs="Arial"/>
          <w:sz w:val="20"/>
        </w:rPr>
      </w:pPr>
    </w:p>
    <w:p w:rsidR="00AC5287" w:rsidRPr="000B1E22" w:rsidRDefault="00AC5287" w:rsidP="002351F3">
      <w:pPr>
        <w:pStyle w:val="versao"/>
        <w:tabs>
          <w:tab w:val="left" w:pos="6750"/>
        </w:tabs>
        <w:jc w:val="left"/>
        <w:rPr>
          <w:rFonts w:cs="Arial"/>
          <w:sz w:val="24"/>
          <w:szCs w:val="24"/>
        </w:rPr>
      </w:pPr>
    </w:p>
    <w:p w:rsidR="00E26A98" w:rsidRPr="000B1E22" w:rsidRDefault="00822EA6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>Danielle Melo 19178</w:t>
      </w:r>
    </w:p>
    <w:p w:rsidR="00822EA6" w:rsidRPr="000B1E22" w:rsidRDefault="00822EA6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>Fernanda Canazzo 24138</w:t>
      </w:r>
    </w:p>
    <w:p w:rsidR="00822EA6" w:rsidRPr="000B1E22" w:rsidRDefault="00822EA6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>Lucas Coimbra 21641</w:t>
      </w:r>
    </w:p>
    <w:p w:rsidR="00822EA6" w:rsidRPr="000B1E22" w:rsidRDefault="00822EA6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 xml:space="preserve">Patricia Gavazzi 19194  </w:t>
      </w:r>
    </w:p>
    <w:p w:rsidR="00E26A98" w:rsidRPr="000B1E22" w:rsidRDefault="00E26A98" w:rsidP="00E26A98">
      <w:pPr>
        <w:pStyle w:val="versao"/>
        <w:jc w:val="left"/>
        <w:rPr>
          <w:b w:val="0"/>
          <w:sz w:val="24"/>
          <w:szCs w:val="24"/>
        </w:rPr>
      </w:pPr>
    </w:p>
    <w:p w:rsidR="00E26A98" w:rsidRPr="000B1E22" w:rsidRDefault="00E26A98" w:rsidP="00E26A98">
      <w:pPr>
        <w:pStyle w:val="versao"/>
        <w:rPr>
          <w:sz w:val="24"/>
          <w:szCs w:val="24"/>
        </w:rPr>
      </w:pPr>
    </w:p>
    <w:p w:rsidR="00E26A98" w:rsidRPr="000B1E22" w:rsidRDefault="00E26A98" w:rsidP="00E26A98">
      <w:pPr>
        <w:pStyle w:val="versao"/>
        <w:jc w:val="center"/>
        <w:rPr>
          <w:sz w:val="24"/>
          <w:szCs w:val="24"/>
        </w:rPr>
      </w:pPr>
    </w:p>
    <w:p w:rsidR="00E26A98" w:rsidRPr="000B1E22" w:rsidRDefault="006A688D" w:rsidP="00E26A98">
      <w:pPr>
        <w:pStyle w:val="versao"/>
        <w:rPr>
          <w:sz w:val="24"/>
          <w:szCs w:val="24"/>
        </w:rPr>
      </w:pPr>
      <w:r w:rsidRPr="000B1E22">
        <w:rPr>
          <w:sz w:val="24"/>
          <w:szCs w:val="24"/>
        </w:rPr>
        <w:t>Equipe</w:t>
      </w:r>
      <w:r w:rsidR="00E26A98" w:rsidRPr="000B1E22">
        <w:rPr>
          <w:sz w:val="24"/>
          <w:szCs w:val="24"/>
        </w:rPr>
        <w:t xml:space="preserve"> Ltda</w:t>
      </w:r>
    </w:p>
    <w:p w:rsidR="00E26A98" w:rsidRPr="000B1E22" w:rsidRDefault="00E26A98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>Rua Nova, 177, sala 101</w:t>
      </w:r>
    </w:p>
    <w:p w:rsidR="00E26A98" w:rsidRPr="000B1E22" w:rsidRDefault="00E26A98" w:rsidP="00E26A98">
      <w:pPr>
        <w:pStyle w:val="versao"/>
        <w:rPr>
          <w:b w:val="0"/>
          <w:sz w:val="24"/>
          <w:szCs w:val="24"/>
        </w:rPr>
      </w:pPr>
      <w:r w:rsidRPr="000B1E22">
        <w:rPr>
          <w:b w:val="0"/>
          <w:sz w:val="24"/>
          <w:szCs w:val="24"/>
        </w:rPr>
        <w:t>CEP: 37500-000 Itajubá– MG</w:t>
      </w:r>
      <w:r w:rsidRPr="000B1E22">
        <w:rPr>
          <w:b w:val="0"/>
          <w:sz w:val="24"/>
          <w:szCs w:val="24"/>
        </w:rPr>
        <w:br/>
        <w:t>Tel: (35) 36231111</w:t>
      </w:r>
      <w:r w:rsidRPr="000B1E22">
        <w:rPr>
          <w:b w:val="0"/>
          <w:sz w:val="24"/>
          <w:szCs w:val="24"/>
        </w:rPr>
        <w:br/>
      </w:r>
      <w:r w:rsidRPr="000B1E22">
        <w:rPr>
          <w:sz w:val="24"/>
          <w:szCs w:val="24"/>
        </w:rPr>
        <w:t>http://www.</w:t>
      </w:r>
      <w:r w:rsidR="009E1F23">
        <w:rPr>
          <w:sz w:val="24"/>
          <w:szCs w:val="24"/>
        </w:rPr>
        <w:t>equipe</w:t>
      </w:r>
      <w:r w:rsidRPr="000B1E22">
        <w:rPr>
          <w:sz w:val="24"/>
          <w:szCs w:val="24"/>
        </w:rPr>
        <w:t>.com.br</w:t>
      </w:r>
    </w:p>
    <w:p w:rsidR="000B1E22" w:rsidRDefault="000B1E22" w:rsidP="00E26A98">
      <w:pPr>
        <w:pStyle w:val="versao"/>
        <w:jc w:val="left"/>
        <w:rPr>
          <w:sz w:val="20"/>
        </w:rPr>
      </w:pPr>
    </w:p>
    <w:p w:rsidR="000B1E22" w:rsidRPr="000B1E22" w:rsidRDefault="000B1E22" w:rsidP="00E26A98">
      <w:pPr>
        <w:pStyle w:val="versao"/>
        <w:jc w:val="left"/>
        <w:rPr>
          <w:sz w:val="20"/>
        </w:rPr>
      </w:pPr>
    </w:p>
    <w:p w:rsidR="00E234BF" w:rsidRPr="000B1E22" w:rsidRDefault="00E234BF">
      <w:pPr>
        <w:pStyle w:val="CabealhodoSumrio"/>
        <w:rPr>
          <w:sz w:val="20"/>
          <w:szCs w:val="20"/>
        </w:rPr>
      </w:pPr>
      <w:r w:rsidRPr="000B1E22">
        <w:rPr>
          <w:sz w:val="20"/>
          <w:szCs w:val="20"/>
        </w:rPr>
        <w:t>Conteúdo</w:t>
      </w:r>
    </w:p>
    <w:p w:rsidR="003B68F6" w:rsidRPr="00217EE6" w:rsidRDefault="005E6843">
      <w:pPr>
        <w:pStyle w:val="Sumrio1"/>
        <w:rPr>
          <w:rFonts w:ascii="Calibri" w:hAnsi="Calibri"/>
          <w:b w:val="0"/>
          <w:caps w:val="0"/>
        </w:rPr>
      </w:pPr>
      <w:r w:rsidRPr="005E6843">
        <w:fldChar w:fldCharType="begin"/>
      </w:r>
      <w:r w:rsidR="00E234BF" w:rsidRPr="00217EE6">
        <w:instrText xml:space="preserve"> TOC \o "1-3" \h \z \u </w:instrText>
      </w:r>
      <w:r w:rsidRPr="005E6843">
        <w:fldChar w:fldCharType="separate"/>
      </w:r>
      <w:r w:rsidR="008F3502" w:rsidRPr="00217EE6">
        <w:t>1. Introdução</w:t>
      </w:r>
      <w:r w:rsidR="008F3502" w:rsidRPr="00217EE6">
        <w:rPr>
          <w:webHidden/>
        </w:rPr>
        <w:tab/>
        <w:t>3</w:t>
      </w:r>
    </w:p>
    <w:p w:rsidR="003B68F6" w:rsidRPr="00217EE6" w:rsidRDefault="005E6843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</w:rPr>
      </w:pPr>
      <w:hyperlink w:anchor="_Toc354064823" w:history="1">
        <w:r w:rsidR="003B68F6" w:rsidRPr="00217EE6">
          <w:rPr>
            <w:rStyle w:val="Hyperlink"/>
            <w:noProof/>
          </w:rPr>
          <w:t>1.1</w:t>
        </w:r>
        <w:r w:rsidR="003B68F6" w:rsidRPr="00217EE6">
          <w:rPr>
            <w:rFonts w:ascii="Calibri" w:hAnsi="Calibri"/>
            <w:smallCaps w:val="0"/>
            <w:noProof/>
          </w:rPr>
          <w:tab/>
        </w:r>
        <w:r w:rsidR="003B68F6" w:rsidRPr="00217EE6">
          <w:rPr>
            <w:rStyle w:val="Hyperlink"/>
            <w:noProof/>
          </w:rPr>
          <w:t>Convenções, termos e abreviações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_Toc354064823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3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</w:rPr>
      </w:pPr>
      <w:hyperlink w:anchor="_Toc354064824" w:history="1">
        <w:r w:rsidR="003B68F6" w:rsidRPr="00217EE6">
          <w:rPr>
            <w:rStyle w:val="Hyperlink"/>
            <w:noProof/>
          </w:rPr>
          <w:t>1.1.1</w:t>
        </w:r>
        <w:r w:rsidR="003B68F6" w:rsidRPr="00217EE6">
          <w:rPr>
            <w:rFonts w:ascii="Calibri" w:hAnsi="Calibri"/>
            <w:i w:val="0"/>
            <w:noProof/>
          </w:rPr>
          <w:tab/>
        </w:r>
        <w:r w:rsidR="003B68F6" w:rsidRPr="00217EE6">
          <w:rPr>
            <w:rStyle w:val="Hyperlink"/>
            <w:noProof/>
          </w:rPr>
          <w:t>Identificação dos Requisitos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_Toc354064824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3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</w:rPr>
      </w:pPr>
      <w:hyperlink w:anchor="_Toc354064825" w:history="1">
        <w:r w:rsidR="003B68F6" w:rsidRPr="00217EE6">
          <w:rPr>
            <w:rStyle w:val="Hyperlink"/>
            <w:noProof/>
          </w:rPr>
          <w:t>1.1.2</w:t>
        </w:r>
        <w:r w:rsidR="003B68F6" w:rsidRPr="00217EE6">
          <w:rPr>
            <w:rFonts w:ascii="Calibri" w:hAnsi="Calibri"/>
            <w:i w:val="0"/>
            <w:noProof/>
          </w:rPr>
          <w:tab/>
        </w:r>
        <w:r w:rsidR="003B68F6" w:rsidRPr="00217EE6">
          <w:rPr>
            <w:rStyle w:val="Hyperlink"/>
            <w:noProof/>
          </w:rPr>
          <w:t>Prioridades dos Requisitos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_Toc354064825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3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1"/>
        <w:rPr>
          <w:rFonts w:ascii="Calibri" w:hAnsi="Calibri"/>
          <w:b w:val="0"/>
          <w:caps w:val="0"/>
        </w:rPr>
      </w:pPr>
      <w:hyperlink w:anchor="_Toc354064826" w:history="1">
        <w:r w:rsidR="003B68F6" w:rsidRPr="00217EE6">
          <w:rPr>
            <w:rStyle w:val="Hyperlink"/>
          </w:rPr>
          <w:t>2.</w:t>
        </w:r>
        <w:r w:rsidR="003B68F6" w:rsidRPr="00217EE6">
          <w:rPr>
            <w:rFonts w:ascii="Calibri" w:hAnsi="Calibri"/>
            <w:b w:val="0"/>
            <w:caps w:val="0"/>
          </w:rPr>
          <w:tab/>
        </w:r>
        <w:r w:rsidR="003B68F6" w:rsidRPr="00217EE6">
          <w:rPr>
            <w:rStyle w:val="Hyperlink"/>
          </w:rPr>
          <w:t>Visão geral do Produto/serviço</w:t>
        </w:r>
        <w:r w:rsidR="003B68F6" w:rsidRPr="00217EE6">
          <w:rPr>
            <w:webHidden/>
          </w:rPr>
          <w:tab/>
        </w:r>
        <w:r w:rsidRPr="00217EE6">
          <w:rPr>
            <w:webHidden/>
          </w:rPr>
          <w:fldChar w:fldCharType="begin"/>
        </w:r>
        <w:r w:rsidR="003B68F6" w:rsidRPr="00217EE6">
          <w:rPr>
            <w:webHidden/>
          </w:rPr>
          <w:instrText xml:space="preserve"> PAGEREF _Toc354064826 \h </w:instrText>
        </w:r>
        <w:r w:rsidRPr="00217EE6">
          <w:rPr>
            <w:webHidden/>
          </w:rPr>
        </w:r>
        <w:r w:rsidRPr="00217EE6">
          <w:rPr>
            <w:webHidden/>
          </w:rPr>
          <w:fldChar w:fldCharType="separate"/>
        </w:r>
        <w:r w:rsidR="003B68F6" w:rsidRPr="00217EE6">
          <w:rPr>
            <w:webHidden/>
          </w:rPr>
          <w:t>4</w:t>
        </w:r>
        <w:r w:rsidRPr="00217EE6">
          <w:rPr>
            <w:webHidden/>
          </w:rPr>
          <w:fldChar w:fldCharType="end"/>
        </w:r>
      </w:hyperlink>
    </w:p>
    <w:p w:rsidR="003B68F6" w:rsidRPr="00217EE6" w:rsidRDefault="005E6843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</w:rPr>
      </w:pPr>
      <w:hyperlink w:anchor="_Toc354064827" w:history="1">
        <w:r w:rsidR="003B68F6" w:rsidRPr="00217EE6">
          <w:rPr>
            <w:rStyle w:val="Hyperlink"/>
            <w:i/>
            <w:noProof/>
          </w:rPr>
          <w:t>2.1</w:t>
        </w:r>
        <w:r w:rsidR="003B68F6" w:rsidRPr="00217EE6">
          <w:rPr>
            <w:rFonts w:ascii="Calibri" w:hAnsi="Calibri"/>
            <w:smallCaps w:val="0"/>
            <w:noProof/>
          </w:rPr>
          <w:tab/>
        </w:r>
        <w:r w:rsidR="003B68F6" w:rsidRPr="00217EE6">
          <w:rPr>
            <w:rStyle w:val="Hyperlink"/>
            <w:noProof/>
          </w:rPr>
          <w:t>Abrangência e sistemas relacionados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_Toc354064827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</w:rPr>
      </w:pPr>
      <w:hyperlink w:anchor="_Toc354064828" w:history="1">
        <w:r w:rsidR="003B68F6" w:rsidRPr="00217EE6">
          <w:rPr>
            <w:rStyle w:val="Hyperlink"/>
            <w:noProof/>
          </w:rPr>
          <w:t>2.2</w:t>
        </w:r>
        <w:r w:rsidR="003B68F6" w:rsidRPr="00217EE6">
          <w:rPr>
            <w:rFonts w:ascii="Calibri" w:hAnsi="Calibri"/>
            <w:smallCaps w:val="0"/>
            <w:noProof/>
          </w:rPr>
          <w:tab/>
        </w:r>
        <w:r w:rsidR="003B68F6" w:rsidRPr="00217EE6">
          <w:rPr>
            <w:rStyle w:val="Hyperlink"/>
            <w:noProof/>
          </w:rPr>
          <w:t>Descrição do cliente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_Toc354064828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</w:rPr>
      </w:pPr>
      <w:hyperlink w:anchor="_Toc354064829" w:history="1">
        <w:r w:rsidR="003B68F6" w:rsidRPr="00217EE6">
          <w:rPr>
            <w:rStyle w:val="Hyperlink"/>
            <w:noProof/>
          </w:rPr>
          <w:t>2.3</w:t>
        </w:r>
        <w:r w:rsidR="003B68F6" w:rsidRPr="00217EE6">
          <w:rPr>
            <w:rFonts w:ascii="Calibri" w:hAnsi="Calibri"/>
            <w:smallCaps w:val="0"/>
            <w:noProof/>
          </w:rPr>
          <w:tab/>
        </w:r>
        <w:r w:rsidR="003B68F6" w:rsidRPr="00217EE6">
          <w:rPr>
            <w:rStyle w:val="Hyperlink"/>
            <w:noProof/>
          </w:rPr>
          <w:t>Descrição dos usuários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_Toc354064829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</w:rPr>
      </w:pPr>
      <w:hyperlink w:anchor="_Toc354064830" w:history="1">
        <w:r w:rsidR="003B68F6" w:rsidRPr="00217EE6">
          <w:rPr>
            <w:rStyle w:val="Hyperlink"/>
            <w:noProof/>
          </w:rPr>
          <w:t>2.3.1</w:t>
        </w:r>
        <w:r w:rsidR="003B68F6" w:rsidRPr="00217EE6">
          <w:rPr>
            <w:rFonts w:ascii="Calibri" w:hAnsi="Calibri"/>
            <w:i w:val="0"/>
            <w:noProof/>
          </w:rPr>
          <w:tab/>
        </w:r>
        <w:r w:rsidR="003B68F6" w:rsidRPr="00217EE6">
          <w:rPr>
            <w:rStyle w:val="Hyperlink"/>
            <w:noProof/>
          </w:rPr>
          <w:t>Usuário administrador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_Toc354064830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</w:rPr>
      </w:pPr>
      <w:hyperlink w:anchor="_Toc354064831" w:history="1">
        <w:r w:rsidR="003B68F6" w:rsidRPr="00217EE6">
          <w:rPr>
            <w:rStyle w:val="Hyperlink"/>
            <w:noProof/>
          </w:rPr>
          <w:t>2.3.2</w:t>
        </w:r>
        <w:r w:rsidR="003B68F6" w:rsidRPr="00217EE6">
          <w:rPr>
            <w:rFonts w:ascii="Calibri" w:hAnsi="Calibri"/>
            <w:i w:val="0"/>
            <w:noProof/>
          </w:rPr>
          <w:tab/>
        </w:r>
        <w:r w:rsidR="003B68F6" w:rsidRPr="00217EE6">
          <w:rPr>
            <w:rStyle w:val="Hyperlink"/>
            <w:noProof/>
          </w:rPr>
          <w:t xml:space="preserve">Usuário </w:t>
        </w:r>
        <w:r w:rsidR="009C26C3" w:rsidRPr="00217EE6">
          <w:rPr>
            <w:rStyle w:val="Hyperlink"/>
            <w:noProof/>
          </w:rPr>
          <w:t>aluno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_Toc354064831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3B68F6" w:rsidRPr="00217EE6" w:rsidRDefault="005E6843">
      <w:pPr>
        <w:pStyle w:val="Sumrio1"/>
        <w:rPr>
          <w:rFonts w:ascii="Calibri" w:hAnsi="Calibri"/>
          <w:b w:val="0"/>
          <w:caps w:val="0"/>
        </w:rPr>
      </w:pPr>
      <w:hyperlink w:anchor="_Toc354064832" w:history="1">
        <w:r w:rsidR="003B68F6" w:rsidRPr="00217EE6">
          <w:rPr>
            <w:rStyle w:val="Hyperlink"/>
          </w:rPr>
          <w:t>3.</w:t>
        </w:r>
        <w:r w:rsidR="003B68F6" w:rsidRPr="00217EE6">
          <w:rPr>
            <w:rFonts w:ascii="Calibri" w:hAnsi="Calibri"/>
            <w:b w:val="0"/>
            <w:caps w:val="0"/>
          </w:rPr>
          <w:tab/>
        </w:r>
        <w:r w:rsidR="006A688D" w:rsidRPr="00217EE6">
          <w:rPr>
            <w:rStyle w:val="Hyperlink"/>
          </w:rPr>
          <w:t>R</w:t>
        </w:r>
        <w:r w:rsidR="003B68F6" w:rsidRPr="00217EE6">
          <w:rPr>
            <w:rStyle w:val="Hyperlink"/>
          </w:rPr>
          <w:t>equisitos funcionais</w:t>
        </w:r>
        <w:r w:rsidR="003B68F6" w:rsidRPr="00217EE6">
          <w:rPr>
            <w:webHidden/>
          </w:rPr>
          <w:tab/>
        </w:r>
        <w:r w:rsidRPr="00217EE6">
          <w:rPr>
            <w:webHidden/>
          </w:rPr>
          <w:fldChar w:fldCharType="begin"/>
        </w:r>
        <w:r w:rsidR="003B68F6" w:rsidRPr="00217EE6">
          <w:rPr>
            <w:webHidden/>
          </w:rPr>
          <w:instrText xml:space="preserve"> PAGEREF _Toc354064832 \h </w:instrText>
        </w:r>
        <w:r w:rsidRPr="00217EE6">
          <w:rPr>
            <w:webHidden/>
          </w:rPr>
        </w:r>
        <w:r w:rsidRPr="00217EE6">
          <w:rPr>
            <w:webHidden/>
          </w:rPr>
          <w:fldChar w:fldCharType="separate"/>
        </w:r>
        <w:r w:rsidR="003B68F6" w:rsidRPr="00217EE6">
          <w:rPr>
            <w:webHidden/>
          </w:rPr>
          <w:t>4</w:t>
        </w:r>
        <w:r w:rsidRPr="00217EE6">
          <w:rPr>
            <w:webHidden/>
          </w:rPr>
          <w:fldChar w:fldCharType="end"/>
        </w:r>
      </w:hyperlink>
    </w:p>
    <w:p w:rsidR="00C34CC7" w:rsidRPr="00217EE6" w:rsidRDefault="005E6843" w:rsidP="00C34CC7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</w:rPr>
      </w:pPr>
      <w:hyperlink w:anchor="_Toc354064833" w:history="1">
        <w:r w:rsidR="003B68F6" w:rsidRPr="00217EE6">
          <w:rPr>
            <w:rStyle w:val="Hyperlink"/>
            <w:noProof/>
          </w:rPr>
          <w:t>3.1</w:t>
        </w:r>
        <w:r w:rsidR="003B68F6" w:rsidRPr="00217EE6">
          <w:rPr>
            <w:rFonts w:ascii="Calibri" w:hAnsi="Calibri"/>
            <w:smallCaps w:val="0"/>
            <w:noProof/>
          </w:rPr>
          <w:tab/>
        </w:r>
        <w:r w:rsidR="00C34CC7" w:rsidRPr="00217EE6">
          <w:rPr>
            <w:rStyle w:val="Hyperlink"/>
            <w:noProof/>
          </w:rPr>
          <w:t>Módulo administrativo</w:t>
        </w:r>
        <w:r w:rsidR="003B68F6" w:rsidRPr="00217EE6">
          <w:rPr>
            <w:noProof/>
            <w:webHidden/>
          </w:rPr>
          <w:tab/>
        </w:r>
        <w:r w:rsidRPr="00217EE6">
          <w:rPr>
            <w:noProof/>
            <w:webHidden/>
          </w:rPr>
          <w:fldChar w:fldCharType="begin"/>
        </w:r>
        <w:r w:rsidR="003B68F6" w:rsidRPr="00217EE6">
          <w:rPr>
            <w:noProof/>
            <w:webHidden/>
          </w:rPr>
          <w:instrText xml:space="preserve"> PAGEREF _Toc354064833 \h </w:instrText>
        </w:r>
        <w:r w:rsidRPr="00217EE6">
          <w:rPr>
            <w:noProof/>
            <w:webHidden/>
          </w:rPr>
        </w:r>
        <w:r w:rsidRPr="00217EE6">
          <w:rPr>
            <w:noProof/>
            <w:webHidden/>
          </w:rPr>
          <w:fldChar w:fldCharType="separate"/>
        </w:r>
        <w:r w:rsidR="003B68F6" w:rsidRPr="00217EE6">
          <w:rPr>
            <w:noProof/>
            <w:webHidden/>
          </w:rPr>
          <w:t>4</w:t>
        </w:r>
        <w:r w:rsidRPr="00217EE6">
          <w:rPr>
            <w:noProof/>
            <w:webHidden/>
          </w:rPr>
          <w:fldChar w:fldCharType="end"/>
        </w:r>
      </w:hyperlink>
    </w:p>
    <w:p w:rsidR="00217EE6" w:rsidRDefault="008F3502" w:rsidP="00217EE6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 w:rsidRPr="00217EE6">
        <w:rPr>
          <w:rStyle w:val="Hyperlink"/>
          <w:noProof/>
          <w:color w:val="auto"/>
          <w:u w:val="none"/>
        </w:rPr>
        <w:t>3.2          Relatorios/listagens do modulo admnistrativo</w:t>
      </w:r>
      <w:r w:rsidRPr="00217EE6">
        <w:rPr>
          <w:rStyle w:val="Hyperlink"/>
          <w:noProof/>
          <w:webHidden/>
          <w:color w:val="auto"/>
          <w:u w:val="none"/>
        </w:rPr>
        <w:tab/>
      </w:r>
      <w:r w:rsidR="006840EE">
        <w:rPr>
          <w:rStyle w:val="Hyperlink"/>
          <w:noProof/>
          <w:webHidden/>
          <w:color w:val="auto"/>
          <w:u w:val="none"/>
        </w:rPr>
        <w:t>11</w:t>
      </w:r>
    </w:p>
    <w:p w:rsidR="00740728" w:rsidRDefault="00F50142" w:rsidP="00740728">
      <w:pPr>
        <w:pStyle w:val="Sumrio1"/>
        <w:rPr>
          <w:rStyle w:val="Hyperlink"/>
          <w:webHidden/>
          <w:color w:val="auto"/>
          <w:u w:val="none"/>
        </w:rPr>
      </w:pPr>
      <w:r>
        <w:t>4</w:t>
      </w:r>
      <w:r w:rsidRPr="00F50142">
        <w:t>.</w:t>
      </w:r>
      <w:r w:rsidRPr="00F50142">
        <w:tab/>
        <w:t>Requisitos não funcionais</w:t>
      </w:r>
      <w:r w:rsidRPr="00F50142">
        <w:rPr>
          <w:webHidden/>
        </w:rPr>
        <w:tab/>
      </w:r>
      <w:r>
        <w:t>11</w:t>
      </w:r>
    </w:p>
    <w:p w:rsidR="00740728" w:rsidRDefault="00740728" w:rsidP="00740728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4.1</w:t>
      </w:r>
      <w:r w:rsidRPr="00217EE6">
        <w:rPr>
          <w:rStyle w:val="Hyperlink"/>
          <w:noProof/>
          <w:color w:val="auto"/>
          <w:u w:val="none"/>
        </w:rPr>
        <w:t xml:space="preserve">          </w:t>
      </w:r>
      <w:r>
        <w:rPr>
          <w:rStyle w:val="Hyperlink"/>
          <w:noProof/>
          <w:color w:val="auto"/>
          <w:u w:val="none"/>
        </w:rPr>
        <w:t>Portabilidade</w:t>
      </w:r>
      <w:r w:rsidRPr="00217EE6">
        <w:rPr>
          <w:rStyle w:val="Hyperlink"/>
          <w:noProof/>
          <w:webHidden/>
          <w:color w:val="auto"/>
          <w:u w:val="none"/>
        </w:rPr>
        <w:tab/>
      </w:r>
      <w:r>
        <w:rPr>
          <w:rStyle w:val="Hyperlink"/>
          <w:noProof/>
          <w:webHidden/>
          <w:color w:val="auto"/>
          <w:u w:val="none"/>
        </w:rPr>
        <w:t>11</w:t>
      </w:r>
    </w:p>
    <w:p w:rsidR="00740728" w:rsidRDefault="00740728" w:rsidP="00740728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4</w:t>
      </w:r>
      <w:r w:rsidRPr="00217EE6">
        <w:rPr>
          <w:rStyle w:val="Hyperlink"/>
          <w:noProof/>
          <w:color w:val="auto"/>
          <w:u w:val="none"/>
        </w:rPr>
        <w:t xml:space="preserve">.2          </w:t>
      </w:r>
      <w:r>
        <w:rPr>
          <w:rStyle w:val="Hyperlink"/>
          <w:noProof/>
          <w:color w:val="auto"/>
          <w:u w:val="none"/>
        </w:rPr>
        <w:t>Usabilidade</w:t>
      </w:r>
      <w:r w:rsidRPr="00217EE6">
        <w:rPr>
          <w:rStyle w:val="Hyperlink"/>
          <w:noProof/>
          <w:webHidden/>
          <w:color w:val="auto"/>
          <w:u w:val="none"/>
        </w:rPr>
        <w:tab/>
      </w:r>
      <w:r>
        <w:rPr>
          <w:rStyle w:val="Hyperlink"/>
          <w:noProof/>
          <w:webHidden/>
          <w:color w:val="auto"/>
          <w:u w:val="none"/>
        </w:rPr>
        <w:t>1</w:t>
      </w:r>
      <w:r w:rsidR="00F50142">
        <w:rPr>
          <w:rStyle w:val="Hyperlink"/>
          <w:noProof/>
          <w:webHidden/>
          <w:color w:val="auto"/>
          <w:u w:val="none"/>
        </w:rPr>
        <w:t>1</w:t>
      </w:r>
    </w:p>
    <w:p w:rsidR="00740728" w:rsidRDefault="00740728" w:rsidP="00740728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4.3</w:t>
      </w:r>
      <w:r w:rsidRPr="00217EE6">
        <w:rPr>
          <w:rStyle w:val="Hyperlink"/>
          <w:noProof/>
          <w:color w:val="auto"/>
          <w:u w:val="none"/>
        </w:rPr>
        <w:t xml:space="preserve">          </w:t>
      </w:r>
      <w:r>
        <w:rPr>
          <w:rStyle w:val="Hyperlink"/>
          <w:noProof/>
          <w:color w:val="auto"/>
          <w:u w:val="none"/>
        </w:rPr>
        <w:t>Confiabilidade</w:t>
      </w:r>
      <w:r w:rsidRPr="00217EE6">
        <w:rPr>
          <w:rStyle w:val="Hyperlink"/>
          <w:noProof/>
          <w:webHidden/>
          <w:color w:val="auto"/>
          <w:u w:val="none"/>
        </w:rPr>
        <w:tab/>
      </w:r>
      <w:r w:rsidR="00F50142">
        <w:rPr>
          <w:rStyle w:val="Hyperlink"/>
          <w:noProof/>
          <w:webHidden/>
          <w:color w:val="auto"/>
          <w:u w:val="none"/>
        </w:rPr>
        <w:t>12</w:t>
      </w:r>
    </w:p>
    <w:p w:rsidR="00740728" w:rsidRDefault="00740728" w:rsidP="00740728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4.4</w:t>
      </w:r>
      <w:r w:rsidRPr="00217EE6">
        <w:rPr>
          <w:rStyle w:val="Hyperlink"/>
          <w:noProof/>
          <w:color w:val="auto"/>
          <w:u w:val="none"/>
        </w:rPr>
        <w:t xml:space="preserve">          </w:t>
      </w:r>
      <w:r>
        <w:rPr>
          <w:rStyle w:val="Hyperlink"/>
          <w:noProof/>
          <w:color w:val="auto"/>
          <w:u w:val="none"/>
        </w:rPr>
        <w:t>Manutebilidade</w:t>
      </w:r>
      <w:r w:rsidRPr="00217EE6">
        <w:rPr>
          <w:rStyle w:val="Hyperlink"/>
          <w:noProof/>
          <w:webHidden/>
          <w:color w:val="auto"/>
          <w:u w:val="none"/>
        </w:rPr>
        <w:tab/>
      </w:r>
      <w:r w:rsidR="00F50142">
        <w:rPr>
          <w:rStyle w:val="Hyperlink"/>
          <w:noProof/>
          <w:webHidden/>
          <w:color w:val="auto"/>
          <w:u w:val="none"/>
        </w:rPr>
        <w:t>13</w:t>
      </w:r>
    </w:p>
    <w:p w:rsidR="00740728" w:rsidRDefault="00740728" w:rsidP="00740728">
      <w:pPr>
        <w:pStyle w:val="Sumrio2"/>
        <w:tabs>
          <w:tab w:val="left" w:pos="960"/>
          <w:tab w:val="right" w:leader="dot" w:pos="9060"/>
        </w:tabs>
        <w:rPr>
          <w:rStyle w:val="Hyperlink"/>
          <w:noProof/>
          <w:webHidden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4.5</w:t>
      </w:r>
      <w:r w:rsidRPr="00217EE6">
        <w:rPr>
          <w:rStyle w:val="Hyperlink"/>
          <w:noProof/>
          <w:color w:val="auto"/>
          <w:u w:val="none"/>
        </w:rPr>
        <w:t xml:space="preserve">          </w:t>
      </w:r>
      <w:r>
        <w:rPr>
          <w:rStyle w:val="Hyperlink"/>
          <w:noProof/>
          <w:color w:val="auto"/>
          <w:u w:val="none"/>
        </w:rPr>
        <w:t>Eficiência</w:t>
      </w:r>
      <w:r w:rsidRPr="00217EE6">
        <w:rPr>
          <w:rStyle w:val="Hyperlink"/>
          <w:noProof/>
          <w:webHidden/>
          <w:color w:val="auto"/>
          <w:u w:val="none"/>
        </w:rPr>
        <w:tab/>
      </w:r>
      <w:r w:rsidR="00F50142">
        <w:rPr>
          <w:rStyle w:val="Hyperlink"/>
          <w:noProof/>
          <w:webHidden/>
          <w:color w:val="auto"/>
          <w:u w:val="none"/>
        </w:rPr>
        <w:t>13</w:t>
      </w:r>
    </w:p>
    <w:p w:rsidR="00740728" w:rsidRPr="00740728" w:rsidRDefault="00740728" w:rsidP="00740728">
      <w:pPr>
        <w:rPr>
          <w:webHidden/>
        </w:rPr>
      </w:pPr>
    </w:p>
    <w:p w:rsidR="00217EE6" w:rsidRPr="00217EE6" w:rsidRDefault="00217EE6" w:rsidP="00217EE6"/>
    <w:p w:rsidR="00E234BF" w:rsidRPr="00217EE6" w:rsidRDefault="005E6843">
      <w:pPr>
        <w:rPr>
          <w:b/>
          <w:sz w:val="20"/>
        </w:rPr>
      </w:pPr>
      <w:r w:rsidRPr="00217EE6">
        <w:rPr>
          <w:sz w:val="20"/>
        </w:rPr>
        <w:fldChar w:fldCharType="end"/>
      </w:r>
      <w:r w:rsidR="00217EE6">
        <w:rPr>
          <w:sz w:val="20"/>
        </w:rPr>
        <w:t xml:space="preserve">        </w:t>
      </w:r>
    </w:p>
    <w:p w:rsidR="00AC5287" w:rsidRPr="000B1E22" w:rsidRDefault="00AC5287" w:rsidP="00E26A98">
      <w:pPr>
        <w:pStyle w:val="versao"/>
        <w:jc w:val="left"/>
        <w:rPr>
          <w:sz w:val="20"/>
        </w:rPr>
      </w:pPr>
    </w:p>
    <w:p w:rsidR="00AC5287" w:rsidRPr="000B1E22" w:rsidRDefault="00AC5287" w:rsidP="00E26A98">
      <w:pPr>
        <w:pStyle w:val="versao"/>
        <w:jc w:val="left"/>
        <w:rPr>
          <w:sz w:val="20"/>
        </w:rPr>
      </w:pPr>
    </w:p>
    <w:p w:rsidR="00415712" w:rsidRPr="000B1E22" w:rsidRDefault="00415712" w:rsidP="00E26A98">
      <w:pPr>
        <w:pStyle w:val="versao"/>
        <w:jc w:val="left"/>
        <w:rPr>
          <w:sz w:val="20"/>
        </w:rPr>
      </w:pPr>
    </w:p>
    <w:p w:rsidR="00415712" w:rsidRPr="000B1E22" w:rsidRDefault="00415712" w:rsidP="00E26A98">
      <w:pPr>
        <w:pStyle w:val="versao"/>
        <w:jc w:val="left"/>
        <w:rPr>
          <w:sz w:val="20"/>
        </w:rPr>
      </w:pPr>
    </w:p>
    <w:p w:rsidR="00415712" w:rsidRPr="000B1E22" w:rsidRDefault="00415712" w:rsidP="00E26A98">
      <w:pPr>
        <w:pStyle w:val="versao"/>
        <w:jc w:val="left"/>
        <w:rPr>
          <w:sz w:val="20"/>
        </w:rPr>
      </w:pPr>
    </w:p>
    <w:p w:rsidR="00415712" w:rsidRPr="000B1E22" w:rsidRDefault="00415712" w:rsidP="00E26A98">
      <w:pPr>
        <w:pStyle w:val="versao"/>
        <w:jc w:val="left"/>
        <w:rPr>
          <w:sz w:val="20"/>
        </w:rPr>
      </w:pPr>
    </w:p>
    <w:p w:rsidR="00C34CC7" w:rsidRPr="000B1E22" w:rsidRDefault="00C34CC7" w:rsidP="00E26A98">
      <w:pPr>
        <w:pStyle w:val="versao"/>
        <w:jc w:val="left"/>
        <w:rPr>
          <w:sz w:val="20"/>
        </w:rPr>
      </w:pPr>
    </w:p>
    <w:p w:rsidR="00C34CC7" w:rsidRPr="000B1E22" w:rsidRDefault="00C34CC7" w:rsidP="00E26A98">
      <w:pPr>
        <w:pStyle w:val="versao"/>
        <w:jc w:val="left"/>
        <w:rPr>
          <w:sz w:val="20"/>
        </w:rPr>
      </w:pPr>
    </w:p>
    <w:p w:rsidR="00C34CC7" w:rsidRDefault="00C34CC7" w:rsidP="00E26A98">
      <w:pPr>
        <w:pStyle w:val="versao"/>
        <w:jc w:val="left"/>
        <w:rPr>
          <w:sz w:val="20"/>
        </w:rPr>
      </w:pPr>
    </w:p>
    <w:p w:rsidR="002351F3" w:rsidRDefault="002351F3" w:rsidP="00E26A98">
      <w:pPr>
        <w:pStyle w:val="versao"/>
        <w:jc w:val="left"/>
        <w:rPr>
          <w:sz w:val="20"/>
        </w:rPr>
      </w:pPr>
    </w:p>
    <w:p w:rsidR="002351F3" w:rsidRDefault="002351F3" w:rsidP="00E26A98">
      <w:pPr>
        <w:pStyle w:val="versao"/>
        <w:jc w:val="left"/>
        <w:rPr>
          <w:sz w:val="20"/>
        </w:rPr>
      </w:pPr>
    </w:p>
    <w:p w:rsidR="002351F3" w:rsidRPr="000B1E22" w:rsidRDefault="002351F3" w:rsidP="00E26A98">
      <w:pPr>
        <w:pStyle w:val="versao"/>
        <w:jc w:val="left"/>
        <w:rPr>
          <w:sz w:val="20"/>
        </w:rPr>
      </w:pPr>
    </w:p>
    <w:p w:rsidR="00C34CC7" w:rsidRPr="000B1E22" w:rsidRDefault="00C34CC7" w:rsidP="00E26A98">
      <w:pPr>
        <w:pStyle w:val="versao"/>
        <w:jc w:val="left"/>
        <w:rPr>
          <w:sz w:val="20"/>
        </w:rPr>
      </w:pPr>
    </w:p>
    <w:p w:rsidR="00C34CC7" w:rsidRPr="000B1E22" w:rsidRDefault="00C34CC7" w:rsidP="00E26A98">
      <w:pPr>
        <w:pStyle w:val="versao"/>
        <w:jc w:val="left"/>
        <w:rPr>
          <w:sz w:val="20"/>
        </w:rPr>
      </w:pPr>
    </w:p>
    <w:p w:rsidR="00AC5287" w:rsidRPr="000B1E22" w:rsidRDefault="00AC5287" w:rsidP="0022708A">
      <w:pPr>
        <w:jc w:val="both"/>
        <w:rPr>
          <w:b/>
          <w:caps/>
          <w:shadow/>
          <w:kern w:val="28"/>
          <w:sz w:val="20"/>
        </w:rPr>
      </w:pPr>
    </w:p>
    <w:p w:rsidR="00A14AC4" w:rsidRPr="000B1E22" w:rsidRDefault="00A14AC4" w:rsidP="00E234BF">
      <w:pPr>
        <w:pStyle w:val="Ttulo1"/>
        <w:rPr>
          <w:sz w:val="20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354064822"/>
      <w:bookmarkStart w:id="7" w:name="_Ref471361536"/>
      <w:bookmarkStart w:id="8" w:name="_Toc467473449"/>
      <w:bookmarkStart w:id="9" w:name="_Toc467473981"/>
      <w:bookmarkStart w:id="10" w:name="_Toc467477720"/>
      <w:bookmarkStart w:id="11" w:name="_Toc467494874"/>
      <w:bookmarkStart w:id="12" w:name="_Toc467495244"/>
      <w:bookmarkStart w:id="13" w:name="_Toc468086052"/>
      <w:r w:rsidRPr="000B1E22">
        <w:rPr>
          <w:sz w:val="20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:rsidR="00A14AC4" w:rsidRPr="000B1E22" w:rsidRDefault="00A14AC4" w:rsidP="009D24E3">
      <w:pPr>
        <w:ind w:firstLine="720"/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Este documento especif</w:t>
      </w:r>
      <w:r w:rsidR="006A688D" w:rsidRPr="000B1E22">
        <w:rPr>
          <w:rFonts w:cs="Arial"/>
          <w:sz w:val="20"/>
        </w:rPr>
        <w:t xml:space="preserve">ica os requisitos do </w:t>
      </w:r>
      <w:r w:rsidR="00AD06B7">
        <w:rPr>
          <w:rFonts w:cs="Arial"/>
          <w:sz w:val="20"/>
        </w:rPr>
        <w:t>PROFAIRSSOR</w:t>
      </w:r>
      <w:r w:rsidRPr="000B1E22">
        <w:rPr>
          <w:rFonts w:cs="Arial"/>
          <w:sz w:val="20"/>
        </w:rPr>
        <w:t>, fornecendo aos desenvolvedores as informações necessárias para a execução de seu projeto e implementação, assim como para a realização dos testes e homologação.</w:t>
      </w:r>
    </w:p>
    <w:p w:rsidR="00A14AC4" w:rsidRPr="000B1E22" w:rsidRDefault="00A14AC4" w:rsidP="009D24E3">
      <w:pPr>
        <w:ind w:firstLine="360"/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Esta introdução fornece as informações necessárias para fazer um bom uso dest</w:t>
      </w:r>
      <w:r w:rsidR="008D76C9" w:rsidRPr="000B1E22">
        <w:rPr>
          <w:rFonts w:cs="Arial"/>
          <w:sz w:val="20"/>
        </w:rPr>
        <w:t xml:space="preserve">e documento, explicitando seus </w:t>
      </w:r>
      <w:r w:rsidRPr="000B1E22">
        <w:rPr>
          <w:rFonts w:cs="Arial"/>
          <w:sz w:val="20"/>
        </w:rPr>
        <w:t>objetivos e as convenções que foram adotadas no texto. As demais seções apresentam a especific</w:t>
      </w:r>
      <w:r w:rsidR="008D76C9" w:rsidRPr="000B1E22">
        <w:rPr>
          <w:rFonts w:cs="Arial"/>
          <w:sz w:val="20"/>
        </w:rPr>
        <w:t>a</w:t>
      </w:r>
      <w:r w:rsidRPr="000B1E22">
        <w:rPr>
          <w:rFonts w:cs="Arial"/>
          <w:sz w:val="20"/>
        </w:rPr>
        <w:t xml:space="preserve">ção do </w:t>
      </w:r>
      <w:r w:rsidR="00AD06B7">
        <w:rPr>
          <w:rFonts w:cs="Arial"/>
          <w:sz w:val="20"/>
        </w:rPr>
        <w:t>PROFAIRSSOR</w:t>
      </w:r>
      <w:r w:rsidRPr="000B1E22">
        <w:rPr>
          <w:rFonts w:cs="Arial"/>
          <w:sz w:val="20"/>
        </w:rPr>
        <w:t xml:space="preserve"> e estão organizadas como descrito abaixo: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Seção 2 - Descrição geral do produto/serviço: apresenta uma visão geral do produto/serviço, caracterizando qual é o seu escopo e descrevendo seus usuários.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Seção 3 - Requisitos funcionais: lista e descreve os requisitos funcionais do produto/serviço, especificando seus objetivos, funcionalidades, atores e prioridades.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Seção 4 - Requisitos não funcionais: especifica todos os requisitos não funcionais do produto/serviço, divididos em requisitos de usabilidade, confiabilidade, desempenho, segurança, distribuição, adequação a padrões e requisitos de hardware e software.</w:t>
      </w:r>
    </w:p>
    <w:p w:rsidR="00A14AC4" w:rsidRPr="000B1E22" w:rsidRDefault="00A14AC4" w:rsidP="00E234BF">
      <w:pPr>
        <w:pStyle w:val="Ttulo2"/>
        <w:rPr>
          <w:sz w:val="20"/>
        </w:rPr>
      </w:pPr>
      <w:bookmarkStart w:id="14" w:name="_Toc467473441"/>
      <w:bookmarkStart w:id="15" w:name="_Toc467473973"/>
      <w:bookmarkStart w:id="16" w:name="_Toc467477712"/>
      <w:bookmarkStart w:id="17" w:name="_Toc467494866"/>
      <w:bookmarkStart w:id="18" w:name="_Toc467495236"/>
      <w:bookmarkStart w:id="19" w:name="_Toc468086042"/>
      <w:bookmarkStart w:id="20" w:name="_Toc354064823"/>
      <w:r w:rsidRPr="000B1E22">
        <w:rPr>
          <w:sz w:val="20"/>
        </w:rPr>
        <w:t xml:space="preserve">Convenções, termos e </w:t>
      </w:r>
      <w:bookmarkEnd w:id="14"/>
      <w:bookmarkEnd w:id="15"/>
      <w:bookmarkEnd w:id="16"/>
      <w:bookmarkEnd w:id="17"/>
      <w:bookmarkEnd w:id="18"/>
      <w:bookmarkEnd w:id="19"/>
      <w:r w:rsidRPr="000B1E22">
        <w:rPr>
          <w:sz w:val="20"/>
        </w:rPr>
        <w:t>abreviações</w:t>
      </w:r>
      <w:bookmarkEnd w:id="20"/>
    </w:p>
    <w:p w:rsidR="00A14AC4" w:rsidRPr="000B1E22" w:rsidRDefault="00A14AC4" w:rsidP="00A14AC4">
      <w:pPr>
        <w:ind w:left="360"/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A correta interpretação deste documento exige o conhecimento de algumas convenções e termos específicos, que são descritos a seguir.</w:t>
      </w:r>
    </w:p>
    <w:p w:rsidR="00A14AC4" w:rsidRPr="000B1E22" w:rsidRDefault="00A14AC4" w:rsidP="00E234BF">
      <w:pPr>
        <w:pStyle w:val="Ttulo3"/>
        <w:rPr>
          <w:sz w:val="20"/>
        </w:rPr>
      </w:pPr>
      <w:bookmarkStart w:id="21" w:name="_Toc468086043"/>
      <w:bookmarkStart w:id="22" w:name="_Toc354064824"/>
      <w:r w:rsidRPr="000B1E22">
        <w:rPr>
          <w:sz w:val="20"/>
        </w:rPr>
        <w:t xml:space="preserve">Identificação dos </w:t>
      </w:r>
      <w:bookmarkEnd w:id="21"/>
      <w:r w:rsidRPr="000B1E22">
        <w:rPr>
          <w:sz w:val="20"/>
        </w:rPr>
        <w:t>Requisitos</w:t>
      </w:r>
      <w:bookmarkEnd w:id="22"/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Por convenção, a referência a requisitos é feita através do identificador do requisito, de acordo com o esquema abaixo: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[identificador de tipo de requisito.identificador do requisito]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 xml:space="preserve">O identificador de tipo de requisito pode ser: 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 xml:space="preserve">RF – requisito funcional 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RNF – requisito não-funcional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 xml:space="preserve">Identificador do requisito é um número, criado </w:t>
      </w:r>
      <w:r w:rsidR="008D76C9" w:rsidRPr="000B1E22">
        <w:rPr>
          <w:rFonts w:cs="Arial"/>
          <w:sz w:val="20"/>
        </w:rPr>
        <w:t>sequencialmente</w:t>
      </w:r>
      <w:r w:rsidRPr="000B1E22">
        <w:rPr>
          <w:rFonts w:cs="Arial"/>
          <w:sz w:val="20"/>
        </w:rPr>
        <w:t>, que determina que aquele requisito é único para um determinado tipo de requisito.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Ex: RF001, RF002, RNF001, RNF002.</w:t>
      </w:r>
    </w:p>
    <w:p w:rsidR="00A14AC4" w:rsidRPr="000B1E22" w:rsidRDefault="00A14AC4" w:rsidP="00E234BF">
      <w:pPr>
        <w:pStyle w:val="Ttulo3"/>
        <w:rPr>
          <w:sz w:val="20"/>
        </w:rPr>
      </w:pPr>
      <w:bookmarkStart w:id="23" w:name="_Toc468086044"/>
      <w:bookmarkStart w:id="24" w:name="_Toc354064825"/>
      <w:r w:rsidRPr="000B1E22">
        <w:rPr>
          <w:sz w:val="20"/>
        </w:rPr>
        <w:t>Prioridades dos Requisitos</w:t>
      </w:r>
      <w:bookmarkEnd w:id="23"/>
      <w:bookmarkEnd w:id="24"/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 xml:space="preserve">Para estabelecer a prioridade dos requisitos foram adotadas as denominações “essencial”, “importante” e “desejável”. 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Essencial é o requisito sem o qual o sistema não entra em funcionamento. Requisitos essenciais são requisitos imprescindíveis, que têm que ser implementados impreterivelmente.</w:t>
      </w:r>
    </w:p>
    <w:p w:rsidR="00A14AC4" w:rsidRPr="000B1E22" w:rsidRDefault="00A14AC4" w:rsidP="00A14AC4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Importante é o requisito sem o qual o sistema entra em funcionamento, mas de forma não satisfatória. Requisitos importantes devem ser implementados, mas, se não forem, o sistema poderá ser implantado e usado mesmo assim.</w:t>
      </w:r>
    </w:p>
    <w:p w:rsidR="000B1E22" w:rsidRPr="006840EE" w:rsidRDefault="00A14AC4" w:rsidP="000B1E22">
      <w:pPr>
        <w:numPr>
          <w:ilvl w:val="0"/>
          <w:numId w:val="2"/>
        </w:numPr>
        <w:jc w:val="both"/>
        <w:rPr>
          <w:rFonts w:cs="Arial"/>
          <w:sz w:val="20"/>
        </w:rPr>
      </w:pPr>
      <w:r w:rsidRPr="000B1E22">
        <w:rPr>
          <w:rFonts w:cs="Arial"/>
          <w:sz w:val="20"/>
        </w:rPr>
        <w:t>Desejável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B1E22" w:rsidRPr="000B1E22" w:rsidRDefault="000B1E22" w:rsidP="000B1E22">
      <w:pPr>
        <w:jc w:val="both"/>
        <w:rPr>
          <w:rFonts w:cs="Arial"/>
          <w:sz w:val="20"/>
        </w:rPr>
      </w:pPr>
    </w:p>
    <w:p w:rsidR="00A14AC4" w:rsidRPr="000B1E22" w:rsidRDefault="006F34EB" w:rsidP="00E234BF">
      <w:pPr>
        <w:pStyle w:val="Ttulo1"/>
        <w:rPr>
          <w:sz w:val="20"/>
        </w:rPr>
      </w:pPr>
      <w:bookmarkStart w:id="25" w:name="_Hlt467473290"/>
      <w:bookmarkEnd w:id="25"/>
      <w:r w:rsidRPr="000B1E22">
        <w:rPr>
          <w:sz w:val="20"/>
        </w:rPr>
        <w:lastRenderedPageBreak/>
        <w:t xml:space="preserve"> </w:t>
      </w:r>
      <w:bookmarkStart w:id="26" w:name="_Toc467473443"/>
      <w:bookmarkStart w:id="27" w:name="_Toc467473975"/>
      <w:bookmarkStart w:id="28" w:name="_Toc467477714"/>
      <w:bookmarkStart w:id="29" w:name="_Toc467494868"/>
      <w:bookmarkStart w:id="30" w:name="_Toc467495238"/>
      <w:bookmarkStart w:id="31" w:name="_Toc468086046"/>
      <w:bookmarkStart w:id="32" w:name="_Toc354064826"/>
      <w:r w:rsidR="00A14AC4" w:rsidRPr="000B1E22">
        <w:rPr>
          <w:sz w:val="20"/>
        </w:rPr>
        <w:t xml:space="preserve">Visão geral do </w:t>
      </w:r>
      <w:bookmarkEnd w:id="26"/>
      <w:bookmarkEnd w:id="27"/>
      <w:bookmarkEnd w:id="28"/>
      <w:bookmarkEnd w:id="29"/>
      <w:bookmarkEnd w:id="30"/>
      <w:bookmarkEnd w:id="31"/>
      <w:r w:rsidR="00A14AC4" w:rsidRPr="000B1E22">
        <w:rPr>
          <w:sz w:val="20"/>
        </w:rPr>
        <w:t>Produto/serviço</w:t>
      </w:r>
      <w:bookmarkEnd w:id="32"/>
    </w:p>
    <w:p w:rsidR="0030730F" w:rsidRPr="000B1E22" w:rsidRDefault="00A14AC4" w:rsidP="0030730F">
      <w:pPr>
        <w:ind w:firstLine="720"/>
        <w:jc w:val="both"/>
        <w:rPr>
          <w:sz w:val="20"/>
        </w:rPr>
      </w:pPr>
      <w:bookmarkStart w:id="33" w:name="_Toc467473444"/>
      <w:bookmarkStart w:id="34" w:name="_Toc467473976"/>
      <w:bookmarkStart w:id="35" w:name="_Toc467477715"/>
      <w:bookmarkStart w:id="36" w:name="_Toc467494869"/>
      <w:bookmarkStart w:id="37" w:name="_Toc467495239"/>
      <w:bookmarkStart w:id="38" w:name="_Toc468086047"/>
      <w:r w:rsidRPr="000B1E22">
        <w:rPr>
          <w:i/>
          <w:sz w:val="20"/>
        </w:rPr>
        <w:t xml:space="preserve"> </w:t>
      </w:r>
      <w:r w:rsidR="0030730F"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O site denominado </w:t>
      </w:r>
      <w:r w:rsidR="006840EE">
        <w:rPr>
          <w:rFonts w:ascii="Helvetica" w:hAnsi="Helvetica" w:cs="Helvetica"/>
          <w:color w:val="141823"/>
          <w:sz w:val="20"/>
          <w:shd w:val="clear" w:color="auto" w:fill="FFFFFF"/>
        </w:rPr>
        <w:t>PROFAIRSSOR</w:t>
      </w:r>
      <w:r w:rsidR="0030730F"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 é uma plataforma com o intuito de permitir que alunos avaliem seus professores através de alguns critérios já pré-estabelecidos ger</w:t>
      </w:r>
      <w:r w:rsidR="006840EE">
        <w:rPr>
          <w:rFonts w:ascii="Helvetica" w:hAnsi="Helvetica" w:cs="Helvetica"/>
          <w:color w:val="141823"/>
          <w:sz w:val="20"/>
          <w:shd w:val="clear" w:color="auto" w:fill="FFFFFF"/>
        </w:rPr>
        <w:t>ando assim uma avaliação com fee</w:t>
      </w:r>
      <w:r w:rsidR="0030730F"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dback real, a fim de auxiliar as universidades a terem conhecimento do desempenho de seus professores e se necessário auxiliá-las na tomada de decisão referente ao quadro de professores estabelecido. </w:t>
      </w:r>
      <w:bookmarkStart w:id="39" w:name="_Toc354064827"/>
      <w:bookmarkEnd w:id="33"/>
      <w:bookmarkEnd w:id="34"/>
      <w:bookmarkEnd w:id="35"/>
      <w:bookmarkEnd w:id="36"/>
      <w:bookmarkEnd w:id="37"/>
      <w:bookmarkEnd w:id="38"/>
    </w:p>
    <w:p w:rsidR="00A14AC4" w:rsidRPr="000B1E22" w:rsidRDefault="0030730F" w:rsidP="00E234BF">
      <w:pPr>
        <w:pStyle w:val="Ttulo2"/>
        <w:rPr>
          <w:i/>
          <w:sz w:val="20"/>
        </w:rPr>
      </w:pPr>
      <w:r w:rsidRPr="000B1E22">
        <w:rPr>
          <w:sz w:val="20"/>
        </w:rPr>
        <w:t xml:space="preserve">Abrangência e sistemas </w:t>
      </w:r>
      <w:r w:rsidR="00A14AC4" w:rsidRPr="000B1E22">
        <w:rPr>
          <w:sz w:val="20"/>
        </w:rPr>
        <w:t>relacionados</w:t>
      </w:r>
      <w:bookmarkEnd w:id="39"/>
    </w:p>
    <w:p w:rsidR="00A14AC4" w:rsidRPr="000B1E22" w:rsidRDefault="00B6743E" w:rsidP="009D24E3">
      <w:pPr>
        <w:ind w:firstLine="720"/>
        <w:jc w:val="both"/>
        <w:rPr>
          <w:i/>
          <w:sz w:val="20"/>
        </w:rPr>
      </w:pPr>
      <w:r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 </w:t>
      </w:r>
      <w:r w:rsidR="001705FC"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O </w:t>
      </w:r>
      <w:r w:rsidR="006840EE">
        <w:rPr>
          <w:rFonts w:ascii="Helvetica" w:hAnsi="Helvetica" w:cs="Helvetica"/>
          <w:color w:val="141823"/>
          <w:sz w:val="20"/>
          <w:shd w:val="clear" w:color="auto" w:fill="FFFFFF"/>
        </w:rPr>
        <w:t>PROFAIRSSOR</w:t>
      </w:r>
      <w:r w:rsidR="0030730F" w:rsidRPr="000B1E22">
        <w:rPr>
          <w:rFonts w:ascii="Helvetica" w:hAnsi="Helvetica" w:cs="Helvetica"/>
          <w:color w:val="141823"/>
          <w:sz w:val="20"/>
          <w:shd w:val="clear" w:color="auto" w:fill="FFFFFF"/>
        </w:rPr>
        <w:t xml:space="preserve"> é uma plataforma web para avaliação de professores. Possui recursos completos para avaliar professores e visualizar a média geral destes de acordo com o feedback gerado pelos alunos cadastrados no sistema.</w:t>
      </w:r>
    </w:p>
    <w:p w:rsidR="00A14AC4" w:rsidRPr="000B1E22" w:rsidRDefault="00A14AC4" w:rsidP="00E234BF">
      <w:pPr>
        <w:pStyle w:val="Ttulo2"/>
        <w:rPr>
          <w:sz w:val="20"/>
        </w:rPr>
      </w:pPr>
      <w:bookmarkStart w:id="40" w:name="_Toc354064828"/>
      <w:bookmarkStart w:id="41" w:name="_Toc467473445"/>
      <w:bookmarkStart w:id="42" w:name="_Toc467473977"/>
      <w:bookmarkStart w:id="43" w:name="_Toc467477716"/>
      <w:bookmarkStart w:id="44" w:name="_Toc467494870"/>
      <w:bookmarkStart w:id="45" w:name="_Toc467495240"/>
      <w:bookmarkStart w:id="46" w:name="_Toc468086048"/>
      <w:r w:rsidRPr="000B1E22">
        <w:rPr>
          <w:sz w:val="20"/>
        </w:rPr>
        <w:t>Descrição do cliente</w:t>
      </w:r>
      <w:bookmarkEnd w:id="40"/>
    </w:p>
    <w:p w:rsidR="00A14AC4" w:rsidRPr="000B1E22" w:rsidRDefault="0030730F" w:rsidP="009D24E3">
      <w:pPr>
        <w:ind w:left="720"/>
        <w:jc w:val="both"/>
        <w:rPr>
          <w:sz w:val="20"/>
        </w:rPr>
      </w:pPr>
      <w:r w:rsidRPr="000B1E22">
        <w:rPr>
          <w:rFonts w:ascii="Helvetica" w:hAnsi="Helvetica" w:cs="Helvetica"/>
          <w:color w:val="141823"/>
          <w:sz w:val="20"/>
          <w:shd w:val="clear" w:color="auto" w:fill="FFFFFF"/>
        </w:rPr>
        <w:t>Universidades do Brasil</w:t>
      </w:r>
      <w:r w:rsidRPr="000B1E22">
        <w:rPr>
          <w:sz w:val="20"/>
        </w:rPr>
        <w:t>.</w:t>
      </w:r>
    </w:p>
    <w:p w:rsidR="00A14AC4" w:rsidRPr="000B1E22" w:rsidRDefault="006F34EB" w:rsidP="00E234BF">
      <w:pPr>
        <w:pStyle w:val="Ttulo2"/>
        <w:rPr>
          <w:sz w:val="20"/>
        </w:rPr>
      </w:pPr>
      <w:r w:rsidRPr="000B1E22">
        <w:rPr>
          <w:sz w:val="20"/>
        </w:rPr>
        <w:t xml:space="preserve"> </w:t>
      </w:r>
      <w:bookmarkStart w:id="47" w:name="_Toc354064829"/>
      <w:r w:rsidR="00A14AC4" w:rsidRPr="000B1E22">
        <w:rPr>
          <w:sz w:val="20"/>
        </w:rPr>
        <w:t>Descrição dos usuários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A14AC4" w:rsidRPr="000B1E22" w:rsidRDefault="00A14AC4" w:rsidP="00E234BF">
      <w:pPr>
        <w:pStyle w:val="Ttulo3"/>
        <w:rPr>
          <w:sz w:val="20"/>
        </w:rPr>
      </w:pPr>
      <w:bookmarkStart w:id="48" w:name="_Toc354064830"/>
      <w:r w:rsidRPr="000B1E22">
        <w:rPr>
          <w:sz w:val="20"/>
        </w:rPr>
        <w:t>Usuário administrador</w:t>
      </w:r>
      <w:bookmarkEnd w:id="48"/>
    </w:p>
    <w:p w:rsidR="00A14AC4" w:rsidRPr="000B1E22" w:rsidRDefault="0030730F" w:rsidP="0030730F">
      <w:pPr>
        <w:ind w:firstLine="720"/>
        <w:jc w:val="both"/>
        <w:rPr>
          <w:sz w:val="20"/>
        </w:rPr>
      </w:pPr>
      <w:r w:rsidRPr="000B1E22">
        <w:rPr>
          <w:rFonts w:ascii="Helvetica" w:hAnsi="Helvetica" w:cs="Helvetica"/>
          <w:color w:val="141823"/>
          <w:sz w:val="20"/>
          <w:shd w:val="clear" w:color="auto" w:fill="FFFFFF"/>
        </w:rPr>
        <w:t>Usuário que execute todas as funcionalidades do sistema e mantém banco de dados atualizado. (Desenvolvedor)</w:t>
      </w:r>
    </w:p>
    <w:p w:rsidR="00A14AC4" w:rsidRPr="000B1E22" w:rsidRDefault="00A14AC4" w:rsidP="00E234BF">
      <w:pPr>
        <w:pStyle w:val="Ttulo3"/>
        <w:rPr>
          <w:sz w:val="20"/>
        </w:rPr>
      </w:pPr>
      <w:r w:rsidRPr="000B1E22">
        <w:rPr>
          <w:sz w:val="20"/>
        </w:rPr>
        <w:t xml:space="preserve"> </w:t>
      </w:r>
      <w:bookmarkStart w:id="49" w:name="_Toc354064831"/>
      <w:r w:rsidRPr="000B1E22">
        <w:rPr>
          <w:sz w:val="20"/>
        </w:rPr>
        <w:t xml:space="preserve">Usuário </w:t>
      </w:r>
      <w:bookmarkEnd w:id="49"/>
      <w:r w:rsidR="00B6743E" w:rsidRPr="000B1E22">
        <w:rPr>
          <w:sz w:val="20"/>
        </w:rPr>
        <w:t>Aluno</w:t>
      </w:r>
    </w:p>
    <w:p w:rsidR="00F50142" w:rsidRPr="000B1E22" w:rsidRDefault="00B6743E" w:rsidP="006840EE">
      <w:pPr>
        <w:ind w:firstLine="720"/>
        <w:jc w:val="both"/>
        <w:rPr>
          <w:sz w:val="20"/>
        </w:rPr>
      </w:pPr>
      <w:r w:rsidRPr="000B1E22">
        <w:rPr>
          <w:sz w:val="20"/>
        </w:rPr>
        <w:t>Usuário que acessa o site para avaliar os professores utilizando login e senha</w:t>
      </w:r>
      <w:r w:rsidR="00A14AC4" w:rsidRPr="000B1E22">
        <w:rPr>
          <w:sz w:val="20"/>
        </w:rPr>
        <w:t>. (</w:t>
      </w:r>
      <w:r w:rsidRPr="000B1E22">
        <w:rPr>
          <w:sz w:val="20"/>
        </w:rPr>
        <w:t>Alunos</w:t>
      </w:r>
      <w:r w:rsidR="00A14AC4" w:rsidRPr="000B1E22">
        <w:rPr>
          <w:sz w:val="20"/>
        </w:rPr>
        <w:t>)</w:t>
      </w:r>
    </w:p>
    <w:p w:rsidR="0077712C" w:rsidRPr="000B1E22" w:rsidRDefault="00E524B7" w:rsidP="00E234BF">
      <w:pPr>
        <w:pStyle w:val="Ttulo1"/>
        <w:rPr>
          <w:i/>
          <w:sz w:val="20"/>
        </w:rPr>
      </w:pPr>
      <w:r w:rsidRPr="000B1E22">
        <w:rPr>
          <w:i/>
          <w:sz w:val="20"/>
        </w:rPr>
        <w:t xml:space="preserve"> </w:t>
      </w:r>
      <w:bookmarkStart w:id="50" w:name="_Toc354064832"/>
      <w:r w:rsidR="0077712C" w:rsidRPr="000B1E22">
        <w:rPr>
          <w:i/>
          <w:sz w:val="20"/>
        </w:rPr>
        <w:t>Requisitos funcionais</w:t>
      </w:r>
      <w:bookmarkEnd w:id="7"/>
      <w:bookmarkEnd w:id="8"/>
      <w:bookmarkEnd w:id="9"/>
      <w:bookmarkEnd w:id="10"/>
      <w:bookmarkEnd w:id="11"/>
      <w:bookmarkEnd w:id="12"/>
      <w:bookmarkEnd w:id="13"/>
      <w:bookmarkEnd w:id="50"/>
    </w:p>
    <w:p w:rsidR="0077712C" w:rsidRPr="000B1E22" w:rsidRDefault="00025733" w:rsidP="00E234BF">
      <w:pPr>
        <w:pStyle w:val="Ttulo2"/>
        <w:rPr>
          <w:sz w:val="20"/>
        </w:rPr>
      </w:pPr>
      <w:bookmarkStart w:id="51" w:name="_Toc354064833"/>
      <w:r w:rsidRPr="000B1E22">
        <w:rPr>
          <w:sz w:val="20"/>
        </w:rPr>
        <w:t>Módulo administrativo</w:t>
      </w:r>
      <w:bookmarkEnd w:id="51"/>
    </w:p>
    <w:p w:rsidR="001F55F7" w:rsidRPr="000B1E22" w:rsidRDefault="001F55F7" w:rsidP="001F55F7">
      <w:pPr>
        <w:autoSpaceDE w:val="0"/>
        <w:autoSpaceDN w:val="0"/>
        <w:adjustRightInd w:val="0"/>
        <w:spacing w:before="0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Os requisitos funcionais agrupados nesta seção estão relacionados aos cadastros gerais do</w:t>
      </w:r>
    </w:p>
    <w:p w:rsidR="001F55F7" w:rsidRPr="000B1E22" w:rsidRDefault="001F55F7" w:rsidP="001F55F7">
      <w:pPr>
        <w:autoSpaceDE w:val="0"/>
        <w:autoSpaceDN w:val="0"/>
        <w:adjustRightInd w:val="0"/>
        <w:spacing w:before="0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Sistema.</w:t>
      </w:r>
    </w:p>
    <w:p w:rsidR="00822EA6" w:rsidRPr="000B1E22" w:rsidRDefault="00822EA6" w:rsidP="00822EA6">
      <w:pPr>
        <w:jc w:val="both"/>
        <w:rPr>
          <w:b/>
          <w:bCs/>
          <w:sz w:val="20"/>
        </w:rPr>
      </w:pPr>
      <w:r w:rsidRPr="000B1E22">
        <w:rPr>
          <w:b/>
          <w:bCs/>
          <w:sz w:val="20"/>
        </w:rPr>
        <w:t>[RF01] Inserir Faculdade no Sistema</w:t>
      </w:r>
    </w:p>
    <w:p w:rsidR="00822EA6" w:rsidRPr="000B1E22" w:rsidRDefault="00822EA6" w:rsidP="00822EA6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administrador.</w:t>
      </w:r>
    </w:p>
    <w:p w:rsidR="00822EA6" w:rsidRPr="000B1E22" w:rsidRDefault="00822EA6" w:rsidP="00822EA6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aluno deseja se cadastrar no sistema.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8"/>
        <w:gridCol w:w="4478"/>
      </w:tblGrid>
      <w:tr w:rsidR="00822EA6" w:rsidRPr="000B1E22" w:rsidTr="000B1E22">
        <w:tc>
          <w:tcPr>
            <w:tcW w:w="44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822EA6" w:rsidRPr="000B1E22" w:rsidTr="000B1E22">
        <w:tc>
          <w:tcPr>
            <w:tcW w:w="44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Nome*</w:t>
            </w:r>
          </w:p>
        </w:tc>
        <w:tc>
          <w:tcPr>
            <w:tcW w:w="447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da faculdade [A-Z] [a-z]</w:t>
            </w:r>
          </w:p>
        </w:tc>
      </w:tr>
      <w:tr w:rsidR="00822EA6" w:rsidRPr="000B1E22" w:rsidTr="000B1E22">
        <w:tc>
          <w:tcPr>
            <w:tcW w:w="44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Sigla*</w:t>
            </w:r>
          </w:p>
        </w:tc>
        <w:tc>
          <w:tcPr>
            <w:tcW w:w="447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 da faculdade [A-Z] [a-z]</w:t>
            </w:r>
          </w:p>
        </w:tc>
      </w:tr>
      <w:tr w:rsidR="00822EA6" w:rsidRPr="000B1E22" w:rsidTr="000B1E22">
        <w:tc>
          <w:tcPr>
            <w:tcW w:w="44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Tipo*</w:t>
            </w:r>
          </w:p>
        </w:tc>
        <w:tc>
          <w:tcPr>
            <w:tcW w:w="447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Valores possíveis: federal, estadual ou particular</w:t>
            </w:r>
          </w:p>
        </w:tc>
      </w:tr>
    </w:tbl>
    <w:p w:rsidR="00822EA6" w:rsidRPr="000B1E22" w:rsidRDefault="00822EA6" w:rsidP="00822EA6">
      <w:pPr>
        <w:ind w:left="340"/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</w:t>
      </w:r>
      <w:r w:rsidR="007D4996" w:rsidRPr="000B1E22">
        <w:rPr>
          <w:rFonts w:ascii="Helvetica" w:hAnsi="Helvetica" w:cs="Helvetica"/>
          <w:i/>
          <w:sz w:val="20"/>
        </w:rPr>
        <w:t xml:space="preserve"> 1 – Campos para o cadastro da </w:t>
      </w:r>
      <w:r w:rsidRPr="000B1E22">
        <w:rPr>
          <w:rFonts w:ascii="Helvetica" w:hAnsi="Helvetica" w:cs="Helvetica"/>
          <w:i/>
          <w:sz w:val="20"/>
        </w:rPr>
        <w:t xml:space="preserve"> </w:t>
      </w:r>
      <w:r w:rsidR="007D4996" w:rsidRPr="000B1E22">
        <w:rPr>
          <w:rFonts w:ascii="Helvetica" w:hAnsi="Helvetica" w:cs="Helvetica"/>
          <w:i/>
          <w:sz w:val="20"/>
        </w:rPr>
        <w:t>faculdade</w:t>
      </w:r>
    </w:p>
    <w:p w:rsidR="00822EA6" w:rsidRPr="000B1E22" w:rsidRDefault="00822EA6" w:rsidP="00822EA6">
      <w:pPr>
        <w:pStyle w:val="Commarcadores"/>
        <w:numPr>
          <w:ilvl w:val="0"/>
          <w:numId w:val="0"/>
        </w:numPr>
        <w:ind w:left="360"/>
        <w:rPr>
          <w:sz w:val="20"/>
        </w:rPr>
      </w:pPr>
      <w:r w:rsidRPr="000B1E22">
        <w:rPr>
          <w:sz w:val="20"/>
        </w:rPr>
        <w:t>* Campos  de preenchimento obrigatórios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22EA6" w:rsidRPr="000B1E22" w:rsidTr="000B1E22">
        <w:trPr>
          <w:trHeight w:val="806"/>
        </w:trPr>
        <w:tc>
          <w:tcPr>
            <w:tcW w:w="1976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2351F3" w:rsidRDefault="002351F3" w:rsidP="00822EA6">
      <w:pPr>
        <w:jc w:val="both"/>
        <w:rPr>
          <w:b/>
          <w:bCs/>
          <w:sz w:val="20"/>
        </w:rPr>
      </w:pPr>
    </w:p>
    <w:p w:rsidR="00822EA6" w:rsidRPr="000B1E22" w:rsidRDefault="00822EA6" w:rsidP="00822EA6">
      <w:pPr>
        <w:jc w:val="both"/>
        <w:rPr>
          <w:b/>
          <w:bCs/>
          <w:sz w:val="20"/>
        </w:rPr>
      </w:pPr>
      <w:r w:rsidRPr="000B1E22">
        <w:rPr>
          <w:b/>
          <w:bCs/>
          <w:sz w:val="20"/>
        </w:rPr>
        <w:lastRenderedPageBreak/>
        <w:t>[RF02] Alterar Faculdade do Sistema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administrador.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alterar os dados da faculdade no sistema. Primeiramente o usuário deve acessar seu perfil onde suas informações serão listadas. E assim alterar os dados seus dados.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22EA6" w:rsidRPr="000B1E22" w:rsidTr="000B1E22">
        <w:trPr>
          <w:trHeight w:val="806"/>
        </w:trPr>
        <w:tc>
          <w:tcPr>
            <w:tcW w:w="1976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822EA6" w:rsidRPr="000B1E22" w:rsidRDefault="00822EA6" w:rsidP="00822EA6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[RF03] Remover Faculdade do Sistema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administrador.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remover uma faculdade do sistema. Primeiramente o usuário deve acessar a lista das faculdades cadastradas, selecionar a faculdade desejada e assim remove-la do sistema.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22EA6" w:rsidRPr="000B1E22" w:rsidTr="000B1E22">
        <w:trPr>
          <w:trHeight w:val="806"/>
        </w:trPr>
        <w:tc>
          <w:tcPr>
            <w:tcW w:w="1976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822EA6" w:rsidRPr="000B1E22" w:rsidRDefault="00822EA6" w:rsidP="00822EA6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[RF04]Visualizar Faculdade do Sistema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administrador, usuário aluno.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começa quando o ator deseja visualizar os dados de uma faculdade no sistema. Primeiramente devem ser listados todos as faculdades do sistema e ao escolher uma dos listadas, será obtida a visualização dos seguintes dados:</w:t>
      </w:r>
    </w:p>
    <w:p w:rsidR="00822EA6" w:rsidRPr="000B1E22" w:rsidRDefault="00822EA6" w:rsidP="00822EA6">
      <w:pPr>
        <w:jc w:val="both"/>
        <w:rPr>
          <w:rFonts w:ascii="Helvetica" w:hAnsi="Helvetica" w:cs="Helvetica"/>
          <w:sz w:val="20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2"/>
        <w:gridCol w:w="4474"/>
      </w:tblGrid>
      <w:tr w:rsidR="00822EA6" w:rsidRPr="000B1E22" w:rsidTr="000B1E22">
        <w:tc>
          <w:tcPr>
            <w:tcW w:w="447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822EA6" w:rsidRPr="000B1E22" w:rsidTr="000B1E22">
        <w:tc>
          <w:tcPr>
            <w:tcW w:w="447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</w:t>
            </w:r>
          </w:p>
        </w:tc>
        <w:tc>
          <w:tcPr>
            <w:tcW w:w="4474" w:type="dxa"/>
          </w:tcPr>
          <w:p w:rsidR="00822EA6" w:rsidRPr="000B1E22" w:rsidRDefault="00822EA6" w:rsidP="00822EA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da faculdade</w:t>
            </w:r>
          </w:p>
        </w:tc>
      </w:tr>
      <w:tr w:rsidR="00822EA6" w:rsidRPr="000B1E22" w:rsidTr="000B1E22">
        <w:tc>
          <w:tcPr>
            <w:tcW w:w="4472" w:type="dxa"/>
          </w:tcPr>
          <w:p w:rsidR="00822EA6" w:rsidRPr="000B1E22" w:rsidRDefault="00822EA6" w:rsidP="00822EA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</w:t>
            </w:r>
          </w:p>
        </w:tc>
        <w:tc>
          <w:tcPr>
            <w:tcW w:w="447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 da faculdade</w:t>
            </w:r>
          </w:p>
        </w:tc>
      </w:tr>
      <w:tr w:rsidR="00822EA6" w:rsidRPr="000B1E22" w:rsidTr="000B1E22">
        <w:tc>
          <w:tcPr>
            <w:tcW w:w="447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Tipo</w:t>
            </w:r>
          </w:p>
        </w:tc>
        <w:tc>
          <w:tcPr>
            <w:tcW w:w="4474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Tipo da faculdade</w:t>
            </w:r>
          </w:p>
        </w:tc>
      </w:tr>
    </w:tbl>
    <w:p w:rsidR="00822EA6" w:rsidRPr="000B1E22" w:rsidRDefault="00822EA6" w:rsidP="00822EA6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 2 - Campos de visualização</w:t>
      </w:r>
      <w:r w:rsidR="007D4996" w:rsidRPr="000B1E22">
        <w:rPr>
          <w:rFonts w:ascii="Helvetica" w:hAnsi="Helvetica" w:cs="Helvetica"/>
          <w:i/>
          <w:sz w:val="20"/>
        </w:rPr>
        <w:t xml:space="preserve"> dos dados da faculdade</w:t>
      </w:r>
    </w:p>
    <w:tbl>
      <w:tblPr>
        <w:tblW w:w="0" w:type="auto"/>
        <w:tblLayout w:type="fixed"/>
        <w:tblLook w:val="0000"/>
      </w:tblPr>
      <w:tblGrid>
        <w:gridCol w:w="1925"/>
        <w:gridCol w:w="453"/>
        <w:gridCol w:w="2112"/>
        <w:gridCol w:w="452"/>
        <w:gridCol w:w="2113"/>
        <w:gridCol w:w="452"/>
        <w:gridCol w:w="1470"/>
      </w:tblGrid>
      <w:tr w:rsidR="00822EA6" w:rsidRPr="000B1E22" w:rsidTr="000B1E22">
        <w:trPr>
          <w:trHeight w:val="437"/>
        </w:trPr>
        <w:tc>
          <w:tcPr>
            <w:tcW w:w="1925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53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5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3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52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1470" w:type="dxa"/>
          </w:tcPr>
          <w:p w:rsidR="00822EA6" w:rsidRPr="000B1E22" w:rsidRDefault="00822EA6" w:rsidP="000B1E22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592952" w:rsidP="001F55F7">
      <w:pPr>
        <w:autoSpaceDE w:val="0"/>
        <w:autoSpaceDN w:val="0"/>
        <w:adjustRightInd w:val="0"/>
        <w:spacing w:before="0"/>
        <w:rPr>
          <w:rFonts w:ascii="Helvetica" w:hAnsi="Helvetica" w:cs="Helvetica"/>
          <w:sz w:val="20"/>
        </w:rPr>
      </w:pPr>
    </w:p>
    <w:p w:rsidR="00592952" w:rsidRPr="000B1E22" w:rsidRDefault="00A47362" w:rsidP="00592952">
      <w:pPr>
        <w:jc w:val="both"/>
        <w:rPr>
          <w:b/>
          <w:bCs/>
          <w:sz w:val="20"/>
        </w:rPr>
      </w:pPr>
      <w:r w:rsidRPr="000B1E22">
        <w:rPr>
          <w:b/>
          <w:bCs/>
          <w:sz w:val="20"/>
        </w:rPr>
        <w:t>[RF05</w:t>
      </w:r>
      <w:r w:rsidR="00592952" w:rsidRPr="000B1E22">
        <w:rPr>
          <w:b/>
          <w:bCs/>
          <w:sz w:val="20"/>
        </w:rPr>
        <w:t>] Inserir Aluno no Sistema</w:t>
      </w:r>
    </w:p>
    <w:p w:rsidR="00592952" w:rsidRPr="000B1E22" w:rsidRDefault="00592952" w:rsidP="00592952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aluno.</w:t>
      </w:r>
    </w:p>
    <w:p w:rsidR="00592952" w:rsidRPr="000B1E22" w:rsidRDefault="00592952" w:rsidP="00592952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aluno deseja se cadastrar no sistema.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8"/>
        <w:gridCol w:w="4478"/>
      </w:tblGrid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Nome*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aluno</w:t>
            </w:r>
            <w:r w:rsidR="00B16C3B" w:rsidRPr="000B1E22">
              <w:rPr>
                <w:rFonts w:ascii="Helvetica" w:hAnsi="Helvetica" w:cs="Helvetica"/>
                <w:sz w:val="20"/>
              </w:rPr>
              <w:t xml:space="preserve"> [A-Z] [a-z]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Faculdade*</w:t>
            </w:r>
          </w:p>
        </w:tc>
        <w:tc>
          <w:tcPr>
            <w:tcW w:w="4478" w:type="dxa"/>
          </w:tcPr>
          <w:p w:rsidR="00592952" w:rsidRPr="000B1E22" w:rsidRDefault="00671B84" w:rsidP="00671B84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Sigla da faculdade do aluno. </w:t>
            </w:r>
            <w:r w:rsidR="009C38F7" w:rsidRPr="000B1E22">
              <w:rPr>
                <w:rFonts w:ascii="Helvetica" w:hAnsi="Helvetica" w:cs="Helvetica"/>
                <w:sz w:val="20"/>
              </w:rPr>
              <w:t>(</w:t>
            </w:r>
            <w:r w:rsidRPr="000B1E22">
              <w:rPr>
                <w:rFonts w:ascii="Helvetica" w:hAnsi="Helvetica" w:cs="Helvetica"/>
                <w:sz w:val="20"/>
              </w:rPr>
              <w:t>Valores possíveis: Todos listados no [RF01]</w:t>
            </w:r>
            <w:r w:rsidR="009C38F7" w:rsidRPr="000B1E22">
              <w:rPr>
                <w:rFonts w:ascii="Helvetica" w:hAnsi="Helvetica" w:cs="Helvetica"/>
                <w:sz w:val="20"/>
              </w:rPr>
              <w:t>)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Email*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Formato válido </w:t>
            </w:r>
            <w:hyperlink r:id="rId8" w:history="1">
              <w:r w:rsidRPr="000B1E22">
                <w:rPr>
                  <w:rStyle w:val="Hyperlink"/>
                  <w:rFonts w:ascii="Helvetica" w:hAnsi="Helvetica" w:cs="Helvetica"/>
                  <w:sz w:val="20"/>
                </w:rPr>
                <w:t>xxx@xxx.com</w:t>
              </w:r>
            </w:hyperlink>
            <w:r w:rsidRPr="000B1E22">
              <w:rPr>
                <w:rFonts w:ascii="Helvetica" w:hAnsi="Helvetica" w:cs="Helvetica"/>
                <w:sz w:val="20"/>
              </w:rPr>
              <w:t xml:space="preserve"> onde x poderá ser qualquer caractere.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Senha*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Mínimo de 8 caracteres. </w:t>
            </w:r>
            <w:r w:rsidR="00176124" w:rsidRPr="000B1E22">
              <w:rPr>
                <w:rFonts w:ascii="Helvetica" w:hAnsi="Helvetica" w:cs="Helvetica"/>
                <w:sz w:val="20"/>
              </w:rPr>
              <w:t>disciplina (valores possíveis [a-z], [0-9])</w:t>
            </w:r>
          </w:p>
        </w:tc>
      </w:tr>
    </w:tbl>
    <w:p w:rsidR="00592952" w:rsidRPr="000B1E22" w:rsidRDefault="00592952" w:rsidP="00592952">
      <w:pPr>
        <w:ind w:left="340"/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</w:t>
      </w:r>
      <w:r w:rsidR="00A47362" w:rsidRPr="000B1E22">
        <w:rPr>
          <w:rFonts w:ascii="Helvetica" w:hAnsi="Helvetica" w:cs="Helvetica"/>
          <w:i/>
          <w:sz w:val="20"/>
        </w:rPr>
        <w:t xml:space="preserve"> 3</w:t>
      </w:r>
      <w:r w:rsidRPr="000B1E22">
        <w:rPr>
          <w:rFonts w:ascii="Helvetica" w:hAnsi="Helvetica" w:cs="Helvetica"/>
          <w:i/>
          <w:sz w:val="20"/>
        </w:rPr>
        <w:t xml:space="preserve"> – Campos para o cadastro de aluno</w:t>
      </w:r>
    </w:p>
    <w:p w:rsidR="00592952" w:rsidRPr="000B1E22" w:rsidRDefault="00592952" w:rsidP="00592952">
      <w:pPr>
        <w:pStyle w:val="Commarcadores"/>
        <w:numPr>
          <w:ilvl w:val="0"/>
          <w:numId w:val="0"/>
        </w:numPr>
        <w:ind w:left="360"/>
        <w:rPr>
          <w:sz w:val="20"/>
        </w:rPr>
      </w:pPr>
      <w:r w:rsidRPr="000B1E22">
        <w:rPr>
          <w:sz w:val="20"/>
        </w:rPr>
        <w:t>* Campos  de preenchimento obrigatórios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lastRenderedPageBreak/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A47362" w:rsidP="00592952">
      <w:pPr>
        <w:jc w:val="both"/>
        <w:rPr>
          <w:b/>
          <w:bCs/>
          <w:sz w:val="20"/>
        </w:rPr>
      </w:pPr>
      <w:bookmarkStart w:id="52" w:name="_Toc467473452"/>
      <w:bookmarkStart w:id="53" w:name="_Toc467473993"/>
      <w:bookmarkStart w:id="54" w:name="_Toc467477732"/>
      <w:bookmarkStart w:id="55" w:name="_Toc467494885"/>
      <w:bookmarkStart w:id="56" w:name="_Toc467495251"/>
      <w:bookmarkStart w:id="57" w:name="_Toc468086057"/>
      <w:r w:rsidRPr="000B1E22">
        <w:rPr>
          <w:b/>
          <w:bCs/>
          <w:sz w:val="20"/>
        </w:rPr>
        <w:t>[RF06</w:t>
      </w:r>
      <w:r w:rsidR="00592952" w:rsidRPr="000B1E22">
        <w:rPr>
          <w:b/>
          <w:bCs/>
          <w:sz w:val="20"/>
        </w:rPr>
        <w:t xml:space="preserve">] </w:t>
      </w:r>
      <w:bookmarkEnd w:id="52"/>
      <w:bookmarkEnd w:id="53"/>
      <w:bookmarkEnd w:id="54"/>
      <w:bookmarkEnd w:id="55"/>
      <w:bookmarkEnd w:id="56"/>
      <w:bookmarkEnd w:id="57"/>
      <w:r w:rsidR="00592952" w:rsidRPr="000B1E22">
        <w:rPr>
          <w:b/>
          <w:bCs/>
          <w:sz w:val="20"/>
        </w:rPr>
        <w:t>Alterar Aluno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aluno.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alterar seus dados no sistema. Primeiramente o usuário deve acessar seu perfil onde suas informações serão listadas. E assim alterar os dados seus dados.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A47362" w:rsidP="00592952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[RF07</w:t>
      </w:r>
      <w:r w:rsidR="00592952" w:rsidRPr="000B1E22">
        <w:rPr>
          <w:b/>
          <w:bCs/>
          <w:i/>
          <w:iCs/>
          <w:sz w:val="20"/>
        </w:rPr>
        <w:t>] Remover Aluno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aluno.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remover sua conta do sistema. Primeiramente o usuário deve acessar seu perfil onde suas informações serão listadas. E assim remover sua conta.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592952" w:rsidP="00592952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</w:t>
      </w:r>
      <w:r w:rsidR="00A47362" w:rsidRPr="000B1E22">
        <w:rPr>
          <w:b/>
          <w:bCs/>
          <w:i/>
          <w:iCs/>
          <w:sz w:val="20"/>
        </w:rPr>
        <w:t>RF08</w:t>
      </w:r>
      <w:r w:rsidRPr="000B1E22">
        <w:rPr>
          <w:b/>
          <w:bCs/>
          <w:i/>
          <w:iCs/>
          <w:sz w:val="20"/>
        </w:rPr>
        <w:t>] Visualizar Aluno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administrador, usuário aluno.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Este requisito começa quando o ator deseja visualizar os dados de um usuário aluno no sistema. Primeiramente devem ser listados todos os Usuários aluno </w:t>
      </w:r>
      <w:r w:rsidR="00A47362" w:rsidRPr="000B1E22">
        <w:rPr>
          <w:rFonts w:ascii="Helvetica" w:hAnsi="Helvetica" w:cs="Helvetica"/>
          <w:sz w:val="20"/>
        </w:rPr>
        <w:t xml:space="preserve">do sistema </w:t>
      </w:r>
      <w:r w:rsidRPr="000B1E22">
        <w:rPr>
          <w:rFonts w:ascii="Helvetica" w:hAnsi="Helvetica" w:cs="Helvetica"/>
          <w:sz w:val="20"/>
        </w:rPr>
        <w:t>e ao escolher um dos listados, será obtida a visualização dos seguintes dados:</w:t>
      </w:r>
      <w:r w:rsidR="007D4996" w:rsidRPr="000B1E22">
        <w:rPr>
          <w:rFonts w:ascii="Helvetica" w:hAnsi="Helvetica" w:cs="Helvetica"/>
          <w:sz w:val="20"/>
        </w:rPr>
        <w:t>\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2"/>
        <w:gridCol w:w="4474"/>
      </w:tblGrid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aluno</w:t>
            </w:r>
          </w:p>
        </w:tc>
      </w:tr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Email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Email do aluno</w:t>
            </w:r>
          </w:p>
        </w:tc>
      </w:tr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 a qual aluno tem vínculo</w:t>
            </w:r>
          </w:p>
        </w:tc>
      </w:tr>
    </w:tbl>
    <w:p w:rsidR="00592952" w:rsidRPr="000B1E22" w:rsidRDefault="00592952" w:rsidP="00592952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 xml:space="preserve">Tabela </w:t>
      </w:r>
      <w:r w:rsidR="004556AE" w:rsidRPr="000B1E22">
        <w:rPr>
          <w:rFonts w:ascii="Helvetica" w:hAnsi="Helvetica" w:cs="Helvetica"/>
          <w:i/>
          <w:sz w:val="20"/>
        </w:rPr>
        <w:t>4</w:t>
      </w:r>
      <w:r w:rsidRPr="000B1E22">
        <w:rPr>
          <w:rFonts w:ascii="Helvetica" w:hAnsi="Helvetica" w:cs="Helvetica"/>
          <w:i/>
          <w:sz w:val="20"/>
        </w:rPr>
        <w:t xml:space="preserve"> - Campos de visualização</w:t>
      </w:r>
      <w:r w:rsidR="007D4996" w:rsidRPr="000B1E22">
        <w:rPr>
          <w:rFonts w:ascii="Helvetica" w:hAnsi="Helvetica" w:cs="Helvetica"/>
          <w:i/>
          <w:sz w:val="20"/>
        </w:rPr>
        <w:t xml:space="preserve"> dos dados do aluno</w:t>
      </w:r>
    </w:p>
    <w:tbl>
      <w:tblPr>
        <w:tblW w:w="0" w:type="auto"/>
        <w:tblLayout w:type="fixed"/>
        <w:tblLook w:val="0000"/>
      </w:tblPr>
      <w:tblGrid>
        <w:gridCol w:w="1925"/>
        <w:gridCol w:w="453"/>
        <w:gridCol w:w="2112"/>
        <w:gridCol w:w="452"/>
        <w:gridCol w:w="2113"/>
        <w:gridCol w:w="452"/>
        <w:gridCol w:w="1470"/>
      </w:tblGrid>
      <w:tr w:rsidR="00592952" w:rsidRPr="000B1E22" w:rsidTr="00884456">
        <w:trPr>
          <w:trHeight w:val="437"/>
        </w:trPr>
        <w:tc>
          <w:tcPr>
            <w:tcW w:w="192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53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5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3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5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1470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592952" w:rsidP="001F55F7">
      <w:pPr>
        <w:autoSpaceDE w:val="0"/>
        <w:autoSpaceDN w:val="0"/>
        <w:adjustRightInd w:val="0"/>
        <w:spacing w:before="0"/>
        <w:rPr>
          <w:rFonts w:ascii="Helvetica" w:hAnsi="Helvetica" w:cs="Helvetica"/>
          <w:sz w:val="20"/>
        </w:rPr>
      </w:pPr>
    </w:p>
    <w:p w:rsidR="00592952" w:rsidRPr="000B1E22" w:rsidRDefault="004556AE" w:rsidP="00592952">
      <w:pPr>
        <w:jc w:val="both"/>
        <w:rPr>
          <w:b/>
          <w:bCs/>
          <w:sz w:val="20"/>
        </w:rPr>
      </w:pPr>
      <w:r w:rsidRPr="000B1E22">
        <w:rPr>
          <w:b/>
          <w:bCs/>
          <w:sz w:val="20"/>
        </w:rPr>
        <w:t>[RF09</w:t>
      </w:r>
      <w:r w:rsidR="00592952" w:rsidRPr="000B1E22">
        <w:rPr>
          <w:b/>
          <w:bCs/>
          <w:sz w:val="20"/>
        </w:rPr>
        <w:t>] Inserir Professor no sistema</w:t>
      </w:r>
    </w:p>
    <w:p w:rsidR="00592952" w:rsidRPr="000B1E22" w:rsidRDefault="00592952" w:rsidP="00592952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9C26C3" w:rsidRPr="000B1E22">
        <w:rPr>
          <w:rFonts w:ascii="Helvetica" w:hAnsi="Helvetica" w:cs="Helvetica"/>
          <w:sz w:val="20"/>
        </w:rPr>
        <w:t>Administrador.</w:t>
      </w:r>
    </w:p>
    <w:p w:rsidR="00592952" w:rsidRPr="000B1E22" w:rsidRDefault="00592952" w:rsidP="00592952">
      <w:pPr>
        <w:ind w:left="340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se deseja  cadastrar um novo professor no sistema.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8"/>
        <w:gridCol w:w="4478"/>
      </w:tblGrid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Nome*</w:t>
            </w:r>
          </w:p>
        </w:tc>
        <w:tc>
          <w:tcPr>
            <w:tcW w:w="447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</w:t>
            </w:r>
            <w:r w:rsidR="00063095" w:rsidRPr="000B1E22">
              <w:rPr>
                <w:rFonts w:ascii="Helvetica" w:hAnsi="Helvetica" w:cs="Helvetica"/>
                <w:sz w:val="20"/>
              </w:rPr>
              <w:t xml:space="preserve"> [A-Z] [a-z]</w:t>
            </w:r>
          </w:p>
        </w:tc>
      </w:tr>
      <w:tr w:rsidR="00592952" w:rsidRPr="000B1E22" w:rsidTr="00884456">
        <w:tc>
          <w:tcPr>
            <w:tcW w:w="44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Faculdade*</w:t>
            </w:r>
          </w:p>
        </w:tc>
        <w:tc>
          <w:tcPr>
            <w:tcW w:w="4478" w:type="dxa"/>
          </w:tcPr>
          <w:p w:rsidR="00592952" w:rsidRPr="000B1E22" w:rsidRDefault="00671B84" w:rsidP="00671B84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 da faculdade do professor.</w:t>
            </w:r>
            <w:r w:rsidR="009C38F7" w:rsidRPr="000B1E22">
              <w:rPr>
                <w:rFonts w:ascii="Helvetica" w:hAnsi="Helvetica" w:cs="Helvetica"/>
                <w:sz w:val="20"/>
              </w:rPr>
              <w:t>(</w:t>
            </w:r>
            <w:r w:rsidRPr="000B1E22">
              <w:rPr>
                <w:rFonts w:ascii="Helvetica" w:hAnsi="Helvetica" w:cs="Helvetica"/>
                <w:sz w:val="20"/>
              </w:rPr>
              <w:t xml:space="preserve"> Valores possíveis: Todos listados no [RF01]</w:t>
            </w:r>
            <w:r w:rsidR="009C38F7" w:rsidRPr="000B1E22">
              <w:rPr>
                <w:rFonts w:ascii="Helvetica" w:hAnsi="Helvetica" w:cs="Helvetica"/>
                <w:sz w:val="20"/>
              </w:rPr>
              <w:t>)</w:t>
            </w:r>
          </w:p>
        </w:tc>
      </w:tr>
    </w:tbl>
    <w:p w:rsidR="00592952" w:rsidRPr="000B1E22" w:rsidRDefault="00592952" w:rsidP="00592952">
      <w:pPr>
        <w:ind w:left="340"/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</w:t>
      </w:r>
      <w:r w:rsidR="004556AE" w:rsidRPr="000B1E22">
        <w:rPr>
          <w:rFonts w:ascii="Helvetica" w:hAnsi="Helvetica" w:cs="Helvetica"/>
          <w:i/>
          <w:sz w:val="20"/>
        </w:rPr>
        <w:t xml:space="preserve"> 5</w:t>
      </w:r>
      <w:r w:rsidRPr="000B1E22">
        <w:rPr>
          <w:rFonts w:ascii="Helvetica" w:hAnsi="Helvetica" w:cs="Helvetica"/>
          <w:i/>
          <w:sz w:val="20"/>
        </w:rPr>
        <w:t xml:space="preserve"> – Campos para o cadastro de Professor</w:t>
      </w:r>
    </w:p>
    <w:p w:rsidR="00592952" w:rsidRPr="000B1E22" w:rsidRDefault="00592952" w:rsidP="00592952">
      <w:pPr>
        <w:pStyle w:val="Commarcadores"/>
        <w:numPr>
          <w:ilvl w:val="0"/>
          <w:numId w:val="0"/>
        </w:numPr>
        <w:ind w:left="360"/>
        <w:rPr>
          <w:sz w:val="20"/>
        </w:rPr>
      </w:pPr>
      <w:r w:rsidRPr="000B1E22">
        <w:rPr>
          <w:sz w:val="20"/>
        </w:rPr>
        <w:t>* Campos de preenchimento obrigatórios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lastRenderedPageBreak/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4556AE" w:rsidP="00592952">
      <w:pPr>
        <w:jc w:val="both"/>
        <w:rPr>
          <w:b/>
          <w:bCs/>
          <w:sz w:val="20"/>
        </w:rPr>
      </w:pPr>
      <w:r w:rsidRPr="000B1E22">
        <w:rPr>
          <w:b/>
          <w:bCs/>
          <w:sz w:val="20"/>
        </w:rPr>
        <w:t>[RF10</w:t>
      </w:r>
      <w:r w:rsidR="00592952" w:rsidRPr="000B1E22">
        <w:rPr>
          <w:b/>
          <w:bCs/>
          <w:sz w:val="20"/>
        </w:rPr>
        <w:t>] Alterar Professor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9C26C3" w:rsidRPr="000B1E22">
        <w:rPr>
          <w:rFonts w:ascii="Helvetica" w:hAnsi="Helvetica" w:cs="Helvetica"/>
          <w:sz w:val="20"/>
        </w:rPr>
        <w:t>Administrador</w:t>
      </w:r>
      <w:r w:rsidRPr="000B1E22">
        <w:rPr>
          <w:rFonts w:ascii="Helvetica" w:hAnsi="Helvetica" w:cs="Helvetica"/>
          <w:sz w:val="20"/>
        </w:rPr>
        <w:t>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alterar os dados do professor no sistema. Primeiramente o usuário deve acessar o perfil do professor onde suas informações serão listadas. E assim alterar os dados do Professor.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4556AE" w:rsidP="00592952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[RF11</w:t>
      </w:r>
      <w:r w:rsidR="00592952" w:rsidRPr="000B1E22">
        <w:rPr>
          <w:b/>
          <w:bCs/>
          <w:i/>
          <w:iCs/>
          <w:sz w:val="20"/>
        </w:rPr>
        <w:t>] Remover Professor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 Administrador.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remover um Professor do sistema. Primeiramente o usuário deve acessar o perfil do professor onde suas informações serão listadas. E assim remover o Professor.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92952" w:rsidRPr="000B1E22" w:rsidTr="00884456">
        <w:trPr>
          <w:trHeight w:val="806"/>
        </w:trPr>
        <w:tc>
          <w:tcPr>
            <w:tcW w:w="1976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8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592952" w:rsidRPr="000B1E22" w:rsidRDefault="004556AE" w:rsidP="00592952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[RF12</w:t>
      </w:r>
      <w:r w:rsidR="00592952" w:rsidRPr="000B1E22">
        <w:rPr>
          <w:b/>
          <w:bCs/>
          <w:i/>
          <w:iCs/>
          <w:sz w:val="20"/>
        </w:rPr>
        <w:t>] Visualizar Professor do Sistema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9C26C3" w:rsidRPr="000B1E22">
        <w:rPr>
          <w:rFonts w:ascii="Helvetica" w:hAnsi="Helvetica" w:cs="Helvetica"/>
          <w:sz w:val="20"/>
        </w:rPr>
        <w:t>Administrado</w:t>
      </w:r>
      <w:r w:rsidRPr="000B1E22">
        <w:rPr>
          <w:rFonts w:ascii="Helvetica" w:hAnsi="Helvetica" w:cs="Helvetica"/>
          <w:sz w:val="20"/>
        </w:rPr>
        <w:t>r.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começa quando o ator deseja visualizar os dados de um Professor no sistema. Primeiramente devem ser listados todos os Professores  do sistema e ao escolher um dos listados, será obtida a visualização dos seguintes dados:</w:t>
      </w:r>
    </w:p>
    <w:p w:rsidR="00592952" w:rsidRPr="000B1E22" w:rsidRDefault="00592952" w:rsidP="00592952">
      <w:pPr>
        <w:jc w:val="both"/>
        <w:rPr>
          <w:rFonts w:ascii="Helvetica" w:hAnsi="Helvetica" w:cs="Helvetica"/>
          <w:sz w:val="20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2"/>
        <w:gridCol w:w="4474"/>
      </w:tblGrid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</w:t>
            </w:r>
          </w:p>
        </w:tc>
      </w:tr>
      <w:tr w:rsidR="00592952" w:rsidRPr="000B1E22" w:rsidTr="00884456">
        <w:tc>
          <w:tcPr>
            <w:tcW w:w="447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</w:t>
            </w:r>
          </w:p>
        </w:tc>
        <w:tc>
          <w:tcPr>
            <w:tcW w:w="4474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 a qual o Professor tem vínculo</w:t>
            </w:r>
          </w:p>
        </w:tc>
      </w:tr>
    </w:tbl>
    <w:p w:rsidR="00592952" w:rsidRPr="000B1E22" w:rsidRDefault="004556AE" w:rsidP="00592952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 6</w:t>
      </w:r>
      <w:r w:rsidR="00592952" w:rsidRPr="000B1E22">
        <w:rPr>
          <w:rFonts w:ascii="Helvetica" w:hAnsi="Helvetica" w:cs="Helvetica"/>
          <w:i/>
          <w:sz w:val="20"/>
        </w:rPr>
        <w:t xml:space="preserve"> - Campos de visualização</w:t>
      </w:r>
      <w:r w:rsidR="007D4996" w:rsidRPr="000B1E22">
        <w:rPr>
          <w:rFonts w:ascii="Helvetica" w:hAnsi="Helvetica" w:cs="Helvetica"/>
          <w:i/>
          <w:sz w:val="20"/>
        </w:rPr>
        <w:t xml:space="preserve"> dos dados do professor</w:t>
      </w:r>
    </w:p>
    <w:tbl>
      <w:tblPr>
        <w:tblW w:w="0" w:type="auto"/>
        <w:tblLayout w:type="fixed"/>
        <w:tblLook w:val="0000"/>
      </w:tblPr>
      <w:tblGrid>
        <w:gridCol w:w="1925"/>
        <w:gridCol w:w="453"/>
        <w:gridCol w:w="2112"/>
        <w:gridCol w:w="452"/>
        <w:gridCol w:w="2113"/>
        <w:gridCol w:w="452"/>
        <w:gridCol w:w="1470"/>
      </w:tblGrid>
      <w:tr w:rsidR="00592952" w:rsidRPr="000B1E22" w:rsidTr="00884456">
        <w:trPr>
          <w:trHeight w:val="437"/>
        </w:trPr>
        <w:tc>
          <w:tcPr>
            <w:tcW w:w="1925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53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5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13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52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1470" w:type="dxa"/>
          </w:tcPr>
          <w:p w:rsidR="00592952" w:rsidRPr="000B1E22" w:rsidRDefault="00592952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671B84" w:rsidRPr="000B1E22" w:rsidRDefault="00671B84" w:rsidP="003313DB">
      <w:pPr>
        <w:jc w:val="both"/>
        <w:rPr>
          <w:b/>
          <w:bCs/>
          <w:i/>
          <w:iCs/>
          <w:sz w:val="20"/>
        </w:rPr>
      </w:pPr>
    </w:p>
    <w:p w:rsidR="003313DB" w:rsidRPr="000B1E22" w:rsidRDefault="004556AE" w:rsidP="003313DB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[RF13</w:t>
      </w:r>
      <w:r w:rsidR="003313DB" w:rsidRPr="000B1E22">
        <w:rPr>
          <w:b/>
          <w:bCs/>
          <w:i/>
          <w:iCs/>
          <w:sz w:val="20"/>
        </w:rPr>
        <w:t>] Inserir disciplina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administrador, usuário </w:t>
      </w:r>
      <w:r w:rsidR="009C26C3" w:rsidRPr="000B1E22">
        <w:rPr>
          <w:rFonts w:ascii="Helvetica" w:hAnsi="Helvetica" w:cs="Helvetica"/>
          <w:sz w:val="20"/>
        </w:rPr>
        <w:t>aluno</w:t>
      </w:r>
      <w:r w:rsidRPr="000B1E22">
        <w:rPr>
          <w:rFonts w:ascii="Helvetica" w:hAnsi="Helvetica" w:cs="Helvetica"/>
          <w:sz w:val="20"/>
        </w:rPr>
        <w:t>.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começa quando o ator deseja adicionar uma nova disciplina.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0"/>
        <w:gridCol w:w="4590"/>
      </w:tblGrid>
      <w:tr w:rsidR="003313DB" w:rsidRPr="000B1E22" w:rsidTr="00884456">
        <w:trPr>
          <w:trHeight w:val="349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3313DB" w:rsidRPr="000B1E22" w:rsidTr="00884456">
        <w:trPr>
          <w:trHeight w:val="335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Nome*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da disciplina</w:t>
            </w:r>
            <w:r w:rsidR="00063095" w:rsidRPr="000B1E22">
              <w:rPr>
                <w:rFonts w:ascii="Helvetica" w:hAnsi="Helvetica" w:cs="Helvetica"/>
                <w:sz w:val="20"/>
              </w:rPr>
              <w:t xml:space="preserve"> [A-Z] [a-z]</w:t>
            </w:r>
          </w:p>
        </w:tc>
      </w:tr>
      <w:tr w:rsidR="003313DB" w:rsidRPr="000B1E22" w:rsidTr="00884456">
        <w:trPr>
          <w:trHeight w:val="586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Sigla*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 da disciplina (valores possíveis [a-z], [0-9])</w:t>
            </w:r>
          </w:p>
        </w:tc>
      </w:tr>
      <w:tr w:rsidR="003313DB" w:rsidRPr="000B1E22" w:rsidTr="00884456">
        <w:trPr>
          <w:trHeight w:val="335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Carga horária*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Quantidade de horas da disciplina</w:t>
            </w:r>
            <w:r w:rsidR="00E4214D" w:rsidRPr="000B1E22">
              <w:rPr>
                <w:rFonts w:ascii="Helvetica" w:hAnsi="Helvetica" w:cs="Helvetica"/>
                <w:sz w:val="20"/>
              </w:rPr>
              <w:t xml:space="preserve"> xx [0-9]</w:t>
            </w:r>
          </w:p>
        </w:tc>
      </w:tr>
    </w:tbl>
    <w:p w:rsidR="003313DB" w:rsidRPr="000B1E22" w:rsidRDefault="004556AE" w:rsidP="003313DB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 7</w:t>
      </w:r>
      <w:r w:rsidR="003313DB" w:rsidRPr="000B1E22">
        <w:rPr>
          <w:rFonts w:ascii="Helvetica" w:hAnsi="Helvetica" w:cs="Helvetica"/>
          <w:i/>
          <w:sz w:val="20"/>
        </w:rPr>
        <w:t xml:space="preserve"> - Campos para cadastro de uma disciplina</w:t>
      </w:r>
    </w:p>
    <w:p w:rsidR="003313DB" w:rsidRPr="000B1E22" w:rsidRDefault="003313DB" w:rsidP="003313DB">
      <w:pPr>
        <w:pStyle w:val="Commarcadores"/>
        <w:numPr>
          <w:ilvl w:val="0"/>
          <w:numId w:val="0"/>
        </w:numPr>
        <w:ind w:left="360"/>
        <w:rPr>
          <w:sz w:val="20"/>
        </w:rPr>
      </w:pPr>
      <w:r w:rsidRPr="000B1E22">
        <w:rPr>
          <w:sz w:val="20"/>
        </w:rPr>
        <w:t>* Campos de preenchimento obrigatório.</w:t>
      </w:r>
    </w:p>
    <w:p w:rsidR="003313DB" w:rsidRPr="000B1E22" w:rsidRDefault="003313DB" w:rsidP="003313DB">
      <w:pPr>
        <w:pStyle w:val="Commarcadores"/>
        <w:numPr>
          <w:ilvl w:val="0"/>
          <w:numId w:val="0"/>
        </w:numPr>
        <w:ind w:left="360"/>
        <w:rPr>
          <w:sz w:val="20"/>
        </w:rPr>
      </w:pP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3313DB" w:rsidRPr="000B1E22" w:rsidTr="00884456">
        <w:trPr>
          <w:trHeight w:val="806"/>
        </w:trPr>
        <w:tc>
          <w:tcPr>
            <w:tcW w:w="1976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3313DB" w:rsidRPr="000B1E22" w:rsidRDefault="004556AE" w:rsidP="003313DB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[RF14</w:t>
      </w:r>
      <w:r w:rsidR="003313DB" w:rsidRPr="000B1E22">
        <w:rPr>
          <w:b/>
          <w:bCs/>
          <w:i/>
          <w:iCs/>
          <w:sz w:val="20"/>
        </w:rPr>
        <w:t>]Alterar disciplina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administrador, usuário </w:t>
      </w:r>
      <w:r w:rsidR="00AB4156" w:rsidRPr="000B1E22">
        <w:rPr>
          <w:rFonts w:ascii="Helvetica" w:hAnsi="Helvetica" w:cs="Helvetica"/>
          <w:sz w:val="20"/>
        </w:rPr>
        <w:t>aluno</w:t>
      </w:r>
      <w:r w:rsidRPr="000B1E22">
        <w:rPr>
          <w:rFonts w:ascii="Helvetica" w:hAnsi="Helvetica" w:cs="Helvetica"/>
          <w:sz w:val="20"/>
        </w:rPr>
        <w:t>.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alterar os dados de uma disciplina anteriormente cadastrada no sistema. Primeiramente devem ser listadas todas as disciplinas do sistema e ao escolher uma das que foram listadas, será obtida a visualização de seus dados. A partir disso, a disciplina que foi visualizada poderá ter seus dados alterados.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3313DB" w:rsidRPr="000B1E22" w:rsidTr="00884456">
        <w:trPr>
          <w:trHeight w:val="806"/>
        </w:trPr>
        <w:tc>
          <w:tcPr>
            <w:tcW w:w="1976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3313DB" w:rsidRPr="000B1E22" w:rsidRDefault="004556AE" w:rsidP="003313DB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[RF15</w:t>
      </w:r>
      <w:r w:rsidR="003313DB" w:rsidRPr="000B1E22">
        <w:rPr>
          <w:b/>
          <w:bCs/>
          <w:i/>
          <w:iCs/>
          <w:sz w:val="20"/>
        </w:rPr>
        <w:t>] Remover disciplina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administrador, usuário </w:t>
      </w:r>
      <w:r w:rsidR="00AB4156" w:rsidRPr="000B1E22">
        <w:rPr>
          <w:rFonts w:ascii="Helvetica" w:hAnsi="Helvetica" w:cs="Helvetica"/>
          <w:sz w:val="20"/>
        </w:rPr>
        <w:t>aluno</w:t>
      </w:r>
      <w:r w:rsidRPr="000B1E22">
        <w:rPr>
          <w:rFonts w:ascii="Helvetica" w:hAnsi="Helvetica" w:cs="Helvetica"/>
          <w:sz w:val="20"/>
        </w:rPr>
        <w:t>.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remover uma disciplina anteriormente cadastrada no sistema. Primeiramente devem ser listadas todas as disciplinas do sistema e ao escolher uma das que foram listadas, será obtida a visualização de seus dados. A partir disso, a disciplina que foi visualizada poderá ter seus dados removidos.</w:t>
      </w: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3313DB" w:rsidRPr="000B1E22" w:rsidTr="00884456">
        <w:trPr>
          <w:trHeight w:val="279"/>
        </w:trPr>
        <w:tc>
          <w:tcPr>
            <w:tcW w:w="204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81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243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8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244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8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61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</w:tr>
    </w:tbl>
    <w:p w:rsidR="003313DB" w:rsidRPr="000B1E22" w:rsidRDefault="003313DB" w:rsidP="003313DB">
      <w:pPr>
        <w:jc w:val="both"/>
        <w:rPr>
          <w:b/>
          <w:bCs/>
          <w:i/>
          <w:iCs/>
          <w:sz w:val="20"/>
        </w:rPr>
      </w:pPr>
    </w:p>
    <w:p w:rsidR="003313DB" w:rsidRPr="000B1E22" w:rsidRDefault="003313DB" w:rsidP="003313DB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</w:t>
      </w:r>
      <w:r w:rsidR="004556AE" w:rsidRPr="000B1E22">
        <w:rPr>
          <w:b/>
          <w:bCs/>
          <w:i/>
          <w:iCs/>
          <w:sz w:val="20"/>
        </w:rPr>
        <w:t>F16</w:t>
      </w:r>
      <w:r w:rsidRPr="000B1E22">
        <w:rPr>
          <w:b/>
          <w:bCs/>
          <w:i/>
          <w:iCs/>
          <w:sz w:val="20"/>
        </w:rPr>
        <w:t>] Visualizar disciplina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administrador, usuário </w:t>
      </w:r>
      <w:r w:rsidR="00AB4156" w:rsidRPr="000B1E22">
        <w:rPr>
          <w:rFonts w:ascii="Helvetica" w:hAnsi="Helvetica" w:cs="Helvetica"/>
          <w:sz w:val="20"/>
        </w:rPr>
        <w:t>aluno</w:t>
      </w:r>
      <w:r w:rsidRPr="000B1E22">
        <w:rPr>
          <w:rFonts w:ascii="Helvetica" w:hAnsi="Helvetica" w:cs="Helvetica"/>
          <w:sz w:val="20"/>
        </w:rPr>
        <w:t>.</w:t>
      </w:r>
    </w:p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visualizar os dados de uma disciplina anteriormente cadastrado no sistema. Primeiramente devem ser listadas todas as disciplinas do sistema e ao escolher uma das que foram listadas, será obtida a visualização de seus dados.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0"/>
        <w:gridCol w:w="4590"/>
      </w:tblGrid>
      <w:tr w:rsidR="003313DB" w:rsidRPr="000B1E22" w:rsidTr="00884456">
        <w:trPr>
          <w:trHeight w:val="349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3313DB" w:rsidRPr="000B1E22" w:rsidTr="00884456">
        <w:trPr>
          <w:trHeight w:val="335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Nome*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da disciplina</w:t>
            </w:r>
          </w:p>
        </w:tc>
      </w:tr>
      <w:tr w:rsidR="003313DB" w:rsidRPr="000B1E22" w:rsidTr="00884456">
        <w:trPr>
          <w:trHeight w:val="586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Sigla*</w:t>
            </w:r>
          </w:p>
        </w:tc>
        <w:tc>
          <w:tcPr>
            <w:tcW w:w="4590" w:type="dxa"/>
          </w:tcPr>
          <w:p w:rsidR="003313DB" w:rsidRPr="000B1E22" w:rsidRDefault="003313DB" w:rsidP="00142CAC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Sigla da disciplina </w:t>
            </w:r>
          </w:p>
        </w:tc>
      </w:tr>
      <w:tr w:rsidR="003313DB" w:rsidRPr="000B1E22" w:rsidTr="00884456">
        <w:trPr>
          <w:trHeight w:val="335"/>
        </w:trPr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Carga horária*</w:t>
            </w:r>
          </w:p>
        </w:tc>
        <w:tc>
          <w:tcPr>
            <w:tcW w:w="459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Quantidade de horas da disciplina</w:t>
            </w:r>
          </w:p>
        </w:tc>
      </w:tr>
    </w:tbl>
    <w:p w:rsidR="003313DB" w:rsidRPr="000B1E22" w:rsidRDefault="003313DB" w:rsidP="003313DB">
      <w:pPr>
        <w:jc w:val="both"/>
        <w:rPr>
          <w:rFonts w:ascii="Helvetica" w:hAnsi="Helvetica" w:cs="Helvetica"/>
          <w:sz w:val="20"/>
        </w:rPr>
      </w:pPr>
    </w:p>
    <w:p w:rsidR="003313DB" w:rsidRPr="000B1E22" w:rsidRDefault="003313DB" w:rsidP="003313DB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</w:t>
      </w:r>
      <w:r w:rsidR="004556AE" w:rsidRPr="000B1E22">
        <w:rPr>
          <w:rFonts w:ascii="Helvetica" w:hAnsi="Helvetica" w:cs="Helvetica"/>
          <w:i/>
          <w:sz w:val="20"/>
        </w:rPr>
        <w:t>bela 8</w:t>
      </w:r>
      <w:r w:rsidRPr="000B1E22">
        <w:rPr>
          <w:rFonts w:ascii="Helvetica" w:hAnsi="Helvetica" w:cs="Helvetica"/>
          <w:i/>
          <w:sz w:val="20"/>
        </w:rPr>
        <w:t xml:space="preserve"> - Campos de visualização </w:t>
      </w:r>
      <w:r w:rsidR="007D4996" w:rsidRPr="000B1E22">
        <w:rPr>
          <w:rFonts w:ascii="Helvetica" w:hAnsi="Helvetica" w:cs="Helvetica"/>
          <w:i/>
          <w:sz w:val="20"/>
        </w:rPr>
        <w:t>dos dados da</w:t>
      </w:r>
      <w:r w:rsidRPr="000B1E22">
        <w:rPr>
          <w:rFonts w:ascii="Helvetica" w:hAnsi="Helvetica" w:cs="Helvetica"/>
          <w:i/>
          <w:sz w:val="20"/>
        </w:rPr>
        <w:t xml:space="preserve"> disciplina</w:t>
      </w:r>
    </w:p>
    <w:tbl>
      <w:tblPr>
        <w:tblW w:w="9316" w:type="dxa"/>
        <w:tblLayout w:type="fixed"/>
        <w:tblLook w:val="0000"/>
      </w:tblPr>
      <w:tblGrid>
        <w:gridCol w:w="1998"/>
        <w:gridCol w:w="470"/>
        <w:gridCol w:w="2192"/>
        <w:gridCol w:w="469"/>
        <w:gridCol w:w="2193"/>
        <w:gridCol w:w="469"/>
        <w:gridCol w:w="1525"/>
      </w:tblGrid>
      <w:tr w:rsidR="003313DB" w:rsidRPr="000B1E22" w:rsidTr="00884456">
        <w:trPr>
          <w:trHeight w:val="353"/>
        </w:trPr>
        <w:tc>
          <w:tcPr>
            <w:tcW w:w="1998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70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92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93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9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25" w:type="dxa"/>
          </w:tcPr>
          <w:p w:rsidR="003313DB" w:rsidRPr="000B1E22" w:rsidRDefault="003313DB" w:rsidP="00884456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176124" w:rsidRPr="000B1E22" w:rsidRDefault="00176124" w:rsidP="00383953">
      <w:pPr>
        <w:jc w:val="both"/>
        <w:rPr>
          <w:rFonts w:ascii="Helvetica" w:hAnsi="Helvetica" w:cs="Helvetica"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176124" w:rsidRPr="000B1E22" w:rsidRDefault="004556AE" w:rsidP="00176124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lastRenderedPageBreak/>
        <w:t>[RF17</w:t>
      </w:r>
      <w:r w:rsidR="00176124" w:rsidRPr="000B1E22">
        <w:rPr>
          <w:b/>
          <w:bCs/>
          <w:i/>
          <w:iCs/>
          <w:sz w:val="20"/>
        </w:rPr>
        <w:t>] Inserir avaliação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AB4156" w:rsidRPr="000B1E22">
        <w:rPr>
          <w:rFonts w:ascii="Helvetica" w:hAnsi="Helvetica" w:cs="Helvetica"/>
          <w:sz w:val="20"/>
        </w:rPr>
        <w:t>aluno.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começa quando o ator deseja adicionar uma nova avaliação.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81"/>
        <w:gridCol w:w="4339"/>
      </w:tblGrid>
      <w:tr w:rsidR="00176124" w:rsidRPr="000B1E22" w:rsidTr="005C2B3F">
        <w:trPr>
          <w:trHeight w:val="349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 *</w:t>
            </w:r>
          </w:p>
        </w:tc>
        <w:tc>
          <w:tcPr>
            <w:tcW w:w="4339" w:type="dxa"/>
          </w:tcPr>
          <w:p w:rsidR="00176124" w:rsidRPr="000B1E22" w:rsidRDefault="00176124" w:rsidP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 que será avaliado. Valores possíveis: Todos listados no [RF</w:t>
            </w:r>
            <w:r w:rsidR="00671B84" w:rsidRPr="000B1E22">
              <w:rPr>
                <w:rFonts w:ascii="Helvetica" w:hAnsi="Helvetica" w:cs="Helvetica"/>
                <w:sz w:val="20"/>
              </w:rPr>
              <w:t>09</w:t>
            </w:r>
            <w:r w:rsidRPr="000B1E22">
              <w:rPr>
                <w:rFonts w:ascii="Helvetica" w:hAnsi="Helvetica" w:cs="Helvetica"/>
                <w:sz w:val="20"/>
              </w:rPr>
              <w:t>]</w:t>
            </w:r>
          </w:p>
        </w:tc>
      </w:tr>
      <w:tr w:rsidR="00176124" w:rsidRPr="000B1E22" w:rsidTr="005C2B3F">
        <w:trPr>
          <w:trHeight w:val="586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 da disciplina em que o professor será avaliado. Valores po</w:t>
            </w:r>
            <w:r w:rsidR="00671B84" w:rsidRPr="000B1E22">
              <w:rPr>
                <w:rFonts w:ascii="Helvetica" w:hAnsi="Helvetica" w:cs="Helvetica"/>
                <w:sz w:val="20"/>
              </w:rPr>
              <w:t>ssíveis: Todos listados no [RF13</w:t>
            </w:r>
            <w:r w:rsidRPr="000B1E22">
              <w:rPr>
                <w:rFonts w:ascii="Helvetica" w:hAnsi="Helvetica" w:cs="Helvetica"/>
                <w:sz w:val="20"/>
              </w:rPr>
              <w:t>]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Domínio do conteúdo ensinado</w:t>
            </w:r>
            <w:r w:rsidR="00DB0625" w:rsidRPr="000B1E22">
              <w:rPr>
                <w:rFonts w:ascii="Helvetica" w:hAnsi="Helvetica" w:cs="Helvetica"/>
                <w:sz w:val="20"/>
              </w:rPr>
              <w:t xml:space="preserve"> 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Estimula interesse pela matéria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Didática ( relações entre teoria e prática)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Clareza na explicação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Facilidade no aprendizado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Provas coerentes 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É acessível aos alunos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Relevância da disciplina no curso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E4214D" w:rsidRPr="000B1E22" w:rsidTr="005C2B3F">
        <w:trPr>
          <w:trHeight w:val="335"/>
        </w:trPr>
        <w:tc>
          <w:tcPr>
            <w:tcW w:w="4381" w:type="dxa"/>
          </w:tcPr>
          <w:p w:rsidR="00E4214D" w:rsidRPr="000B1E22" w:rsidRDefault="00E4214D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do aluno na disciplina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E4214D" w:rsidRPr="000B1E22" w:rsidRDefault="00E4214D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Avaliar este critério (valores possíveis  [0-10])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Quantidade de créditos adequada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Campo de escolha fechada [sim/não]</w:t>
            </w:r>
          </w:p>
        </w:tc>
      </w:tr>
      <w:tr w:rsidR="00176124" w:rsidRPr="000B1E22" w:rsidTr="005C2B3F">
        <w:trPr>
          <w:trHeight w:val="335"/>
        </w:trPr>
        <w:tc>
          <w:tcPr>
            <w:tcW w:w="4381" w:type="dxa"/>
          </w:tcPr>
          <w:p w:rsidR="00176124" w:rsidRPr="000B1E22" w:rsidRDefault="00176124" w:rsidP="000F359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Recomendação 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Campo de escolha fechada [sim/não]</w:t>
            </w:r>
          </w:p>
        </w:tc>
      </w:tr>
      <w:tr w:rsidR="00176124" w:rsidRPr="000B1E22" w:rsidTr="005C2B3F">
        <w:trPr>
          <w:trHeight w:val="465"/>
        </w:trPr>
        <w:tc>
          <w:tcPr>
            <w:tcW w:w="43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Aprovação</w:t>
            </w:r>
            <w:r w:rsidR="00DB0625" w:rsidRPr="000B1E22">
              <w:rPr>
                <w:rFonts w:ascii="Helvetica" w:hAnsi="Helvetica" w:cs="Helvetica"/>
                <w:sz w:val="20"/>
              </w:rPr>
              <w:t>*</w:t>
            </w:r>
          </w:p>
        </w:tc>
        <w:tc>
          <w:tcPr>
            <w:tcW w:w="433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Campo de escolha fechada [sim/não]</w:t>
            </w:r>
          </w:p>
        </w:tc>
      </w:tr>
    </w:tbl>
    <w:p w:rsidR="00176124" w:rsidRPr="000B1E22" w:rsidRDefault="004556AE" w:rsidP="00176124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 9</w:t>
      </w:r>
      <w:r w:rsidR="00176124" w:rsidRPr="000B1E22">
        <w:rPr>
          <w:rFonts w:ascii="Helvetica" w:hAnsi="Helvetica" w:cs="Helvetica"/>
          <w:i/>
          <w:sz w:val="20"/>
        </w:rPr>
        <w:t xml:space="preserve"> - Campos para cadastro de uma avaliação</w:t>
      </w:r>
    </w:p>
    <w:p w:rsidR="00176124" w:rsidRPr="000B1E22" w:rsidRDefault="00176124" w:rsidP="00176124">
      <w:pPr>
        <w:pStyle w:val="Commarcadores"/>
        <w:numPr>
          <w:ilvl w:val="0"/>
          <w:numId w:val="0"/>
        </w:numPr>
        <w:ind w:left="360"/>
        <w:rPr>
          <w:sz w:val="20"/>
        </w:rPr>
      </w:pPr>
      <w:r w:rsidRPr="000B1E22">
        <w:rPr>
          <w:sz w:val="20"/>
        </w:rPr>
        <w:t>* Campos de preenchimento obrigatório.</w:t>
      </w:r>
    </w:p>
    <w:p w:rsidR="00176124" w:rsidRPr="000B1E22" w:rsidRDefault="00176124" w:rsidP="00176124">
      <w:pPr>
        <w:pStyle w:val="Commarcadores"/>
        <w:numPr>
          <w:ilvl w:val="0"/>
          <w:numId w:val="0"/>
        </w:numPr>
        <w:ind w:left="360"/>
        <w:rPr>
          <w:sz w:val="20"/>
        </w:rPr>
      </w:pP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76124" w:rsidRPr="000B1E22" w:rsidTr="005C2B3F">
        <w:trPr>
          <w:trHeight w:val="806"/>
        </w:trPr>
        <w:tc>
          <w:tcPr>
            <w:tcW w:w="1976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176124" w:rsidRPr="000B1E22" w:rsidRDefault="004556AE" w:rsidP="00176124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[RF18</w:t>
      </w:r>
      <w:r w:rsidR="00176124" w:rsidRPr="000B1E22">
        <w:rPr>
          <w:b/>
          <w:bCs/>
          <w:i/>
          <w:iCs/>
          <w:sz w:val="20"/>
        </w:rPr>
        <w:t>]Alterar avaliação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AB4156" w:rsidRPr="000B1E22">
        <w:rPr>
          <w:rFonts w:ascii="Helvetica" w:hAnsi="Helvetica" w:cs="Helvetica"/>
          <w:sz w:val="20"/>
        </w:rPr>
        <w:t>aluno.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alterar os dados de uma avaliação anteriormente cadastrada no sistema. Primeiramente devem ser listadas todas as avaliações do sistema e ao escolher uma das que foram listadas, será obtida a visualização de seus dados. A partir disso, a avaliação que foi visualizada poderá ter seus dados alterados.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76124" w:rsidRPr="000B1E22" w:rsidTr="000B1E22">
        <w:trPr>
          <w:trHeight w:val="443"/>
        </w:trPr>
        <w:tc>
          <w:tcPr>
            <w:tcW w:w="1976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  <w:tr w:rsidR="000B1E22" w:rsidRPr="000B1E22" w:rsidTr="000B1E22">
        <w:trPr>
          <w:trHeight w:val="443"/>
        </w:trPr>
        <w:tc>
          <w:tcPr>
            <w:tcW w:w="1976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65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168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64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169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64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1509" w:type="dxa"/>
          </w:tcPr>
          <w:p w:rsidR="000B1E22" w:rsidRPr="000B1E22" w:rsidRDefault="000B1E22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</w:tr>
    </w:tbl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6840EE" w:rsidRDefault="006840EE" w:rsidP="00176124">
      <w:pPr>
        <w:jc w:val="both"/>
        <w:rPr>
          <w:b/>
          <w:bCs/>
          <w:i/>
          <w:iCs/>
          <w:sz w:val="20"/>
        </w:rPr>
      </w:pPr>
    </w:p>
    <w:p w:rsidR="00176124" w:rsidRPr="000B1E22" w:rsidRDefault="004556AE" w:rsidP="00176124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lastRenderedPageBreak/>
        <w:t>[RF19</w:t>
      </w:r>
      <w:r w:rsidR="00176124" w:rsidRPr="000B1E22">
        <w:rPr>
          <w:b/>
          <w:bCs/>
          <w:i/>
          <w:iCs/>
          <w:sz w:val="20"/>
        </w:rPr>
        <w:t xml:space="preserve">] Remover </w:t>
      </w:r>
      <w:r w:rsidR="008B344A" w:rsidRPr="000B1E22">
        <w:rPr>
          <w:b/>
          <w:bCs/>
          <w:i/>
          <w:iCs/>
          <w:sz w:val="20"/>
        </w:rPr>
        <w:t>avaliação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Ator: Usuário</w:t>
      </w:r>
      <w:r w:rsidR="00AB4156" w:rsidRPr="000B1E22">
        <w:rPr>
          <w:rFonts w:ascii="Helvetica" w:hAnsi="Helvetica" w:cs="Helvetica"/>
          <w:sz w:val="20"/>
        </w:rPr>
        <w:t xml:space="preserve"> aluno.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remover uma avaliação anteriormente cadastrada no sistema. Primeiramente devem ser listadas todas as avaliação do sistema e ao escolher uma das que foram listadas, será obtida a visualização de seus dados. A partir disso, a avaliação que foi visualizada poderá ter seus dados removidos.</w:t>
      </w: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176124" w:rsidRPr="000B1E22" w:rsidTr="005C2B3F">
        <w:trPr>
          <w:trHeight w:val="279"/>
        </w:trPr>
        <w:tc>
          <w:tcPr>
            <w:tcW w:w="204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8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243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80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244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80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61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</w:p>
        </w:tc>
      </w:tr>
    </w:tbl>
    <w:p w:rsidR="00176124" w:rsidRPr="000B1E22" w:rsidRDefault="00176124" w:rsidP="00176124">
      <w:pPr>
        <w:jc w:val="both"/>
        <w:rPr>
          <w:b/>
          <w:bCs/>
          <w:i/>
          <w:iCs/>
          <w:sz w:val="20"/>
        </w:rPr>
      </w:pPr>
    </w:p>
    <w:p w:rsidR="00176124" w:rsidRPr="000B1E22" w:rsidRDefault="00176124" w:rsidP="00176124">
      <w:pPr>
        <w:jc w:val="both"/>
        <w:rPr>
          <w:b/>
          <w:bCs/>
          <w:i/>
          <w:iCs/>
          <w:sz w:val="20"/>
        </w:rPr>
      </w:pPr>
      <w:r w:rsidRPr="000B1E22">
        <w:rPr>
          <w:b/>
          <w:bCs/>
          <w:i/>
          <w:iCs/>
          <w:sz w:val="20"/>
        </w:rPr>
        <w:t>[R</w:t>
      </w:r>
      <w:r w:rsidR="004556AE" w:rsidRPr="000B1E22">
        <w:rPr>
          <w:b/>
          <w:bCs/>
          <w:i/>
          <w:iCs/>
          <w:sz w:val="20"/>
        </w:rPr>
        <w:t>F20</w:t>
      </w:r>
      <w:r w:rsidRPr="000B1E22">
        <w:rPr>
          <w:b/>
          <w:bCs/>
          <w:i/>
          <w:iCs/>
          <w:sz w:val="20"/>
        </w:rPr>
        <w:t xml:space="preserve">] Visualizar </w:t>
      </w:r>
      <w:r w:rsidR="008B344A" w:rsidRPr="000B1E22">
        <w:rPr>
          <w:b/>
          <w:bCs/>
          <w:i/>
          <w:iCs/>
          <w:sz w:val="20"/>
        </w:rPr>
        <w:t>avaliação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Ator: Usuário </w:t>
      </w:r>
      <w:r w:rsidR="00AB4156" w:rsidRPr="000B1E22">
        <w:rPr>
          <w:rFonts w:ascii="Helvetica" w:hAnsi="Helvetica" w:cs="Helvetica"/>
          <w:sz w:val="20"/>
        </w:rPr>
        <w:t>administrador, usuário aluno.</w:t>
      </w:r>
    </w:p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Este requisito funcional começa quando o ator deseja visualizar os dados de uma avaliação anteriormente cadastrada no sistema. Primeiramente devem ser listadas todas as avaliações  do sistema e ao escolher uma das que foram listadas, será obtida a visualização de seus dados.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5"/>
      </w:tblGrid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campo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campo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 *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 que será avaliado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Sigla*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Sigla da disciplina em que o professor será avaliado 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Domínio do conteúdo ensinado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Nota do domínio do professor sobre o conteúdo ensinado 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Estimula interesse pela matéria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do estimulo do professor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Didática ( relações entre teoria e prática)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da didática do professor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Clareza na explicação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da explicação do professor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Facilidade no aprendizado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da facilidade do aprendizado do aluno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Provas coerentes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para provas coerentes com o conteúdo dado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É acessível aos alunos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da acessibilidade do professor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Relevância da disciplina no curso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Nota da relevância da disiciplina 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Quantidade de créditos adequada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0F359F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Se a q</w:t>
            </w:r>
            <w:r w:rsidR="00176124" w:rsidRPr="000B1E22">
              <w:rPr>
                <w:rFonts w:ascii="Helvetica" w:hAnsi="Helvetica" w:cs="Helvetica"/>
                <w:sz w:val="20"/>
              </w:rPr>
              <w:t xml:space="preserve">uantidade de créditos da disciplina </w:t>
            </w:r>
            <w:r w:rsidRPr="000B1E22">
              <w:rPr>
                <w:rFonts w:ascii="Helvetica" w:hAnsi="Helvetica" w:cs="Helvetica"/>
                <w:sz w:val="20"/>
              </w:rPr>
              <w:t xml:space="preserve">é </w:t>
            </w:r>
            <w:r w:rsidR="00176124" w:rsidRPr="000B1E22">
              <w:rPr>
                <w:rFonts w:ascii="Helvetica" w:hAnsi="Helvetica" w:cs="Helvetica"/>
                <w:sz w:val="20"/>
              </w:rPr>
              <w:t>adequada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0F359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Recomendação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0F359F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Se o aluno recomendaria o professor</w:t>
            </w:r>
          </w:p>
        </w:tc>
      </w:tr>
      <w:tr w:rsidR="00176124" w:rsidRPr="000B1E22" w:rsidTr="005C2B3F">
        <w:trPr>
          <w:trHeight w:val="349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E4214D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E4214D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Nota do aluno na disciplina</w:t>
            </w:r>
          </w:p>
        </w:tc>
      </w:tr>
      <w:tr w:rsidR="00176124" w:rsidRPr="000B1E22" w:rsidTr="005C2B3F">
        <w:trPr>
          <w:trHeight w:val="378"/>
        </w:trPr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Aprovação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24" w:rsidRPr="000B1E22" w:rsidRDefault="000F359F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Se o aluno aprovou na disciplina</w:t>
            </w:r>
          </w:p>
        </w:tc>
      </w:tr>
    </w:tbl>
    <w:p w:rsidR="00176124" w:rsidRPr="000B1E22" w:rsidRDefault="00176124" w:rsidP="00176124">
      <w:pPr>
        <w:jc w:val="both"/>
        <w:rPr>
          <w:rFonts w:ascii="Helvetica" w:hAnsi="Helvetica" w:cs="Helvetica"/>
          <w:sz w:val="20"/>
        </w:rPr>
      </w:pPr>
    </w:p>
    <w:p w:rsidR="00176124" w:rsidRPr="000B1E22" w:rsidRDefault="00176124" w:rsidP="00176124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</w:t>
      </w:r>
      <w:r w:rsidR="004556AE" w:rsidRPr="000B1E22">
        <w:rPr>
          <w:rFonts w:ascii="Helvetica" w:hAnsi="Helvetica" w:cs="Helvetica"/>
          <w:i/>
          <w:sz w:val="20"/>
        </w:rPr>
        <w:t>bela 10</w:t>
      </w:r>
      <w:r w:rsidRPr="000B1E22">
        <w:rPr>
          <w:rFonts w:ascii="Helvetica" w:hAnsi="Helvetica" w:cs="Helvetica"/>
          <w:i/>
          <w:sz w:val="20"/>
        </w:rPr>
        <w:t xml:space="preserve"> - Campos de visualização dos dados da avaliação</w:t>
      </w:r>
    </w:p>
    <w:tbl>
      <w:tblPr>
        <w:tblW w:w="9316" w:type="dxa"/>
        <w:tblLayout w:type="fixed"/>
        <w:tblLook w:val="0000"/>
      </w:tblPr>
      <w:tblGrid>
        <w:gridCol w:w="1998"/>
        <w:gridCol w:w="470"/>
        <w:gridCol w:w="2192"/>
        <w:gridCol w:w="469"/>
        <w:gridCol w:w="2193"/>
        <w:gridCol w:w="469"/>
        <w:gridCol w:w="1525"/>
      </w:tblGrid>
      <w:tr w:rsidR="00176124" w:rsidRPr="000B1E22" w:rsidTr="005C2B3F">
        <w:trPr>
          <w:trHeight w:val="353"/>
        </w:trPr>
        <w:tc>
          <w:tcPr>
            <w:tcW w:w="1998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70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92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93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9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25" w:type="dxa"/>
          </w:tcPr>
          <w:p w:rsidR="00176124" w:rsidRPr="000B1E22" w:rsidRDefault="00176124" w:rsidP="005C2B3F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176124" w:rsidRDefault="00176124" w:rsidP="00176124">
      <w:pPr>
        <w:tabs>
          <w:tab w:val="left" w:pos="3495"/>
        </w:tabs>
        <w:rPr>
          <w:sz w:val="20"/>
        </w:rPr>
      </w:pPr>
    </w:p>
    <w:p w:rsidR="006840EE" w:rsidRDefault="006840EE" w:rsidP="00176124">
      <w:pPr>
        <w:tabs>
          <w:tab w:val="left" w:pos="3495"/>
        </w:tabs>
        <w:rPr>
          <w:sz w:val="20"/>
        </w:rPr>
      </w:pPr>
    </w:p>
    <w:p w:rsidR="006840EE" w:rsidRPr="000B1E22" w:rsidRDefault="006840EE" w:rsidP="00176124">
      <w:pPr>
        <w:tabs>
          <w:tab w:val="left" w:pos="3495"/>
        </w:tabs>
        <w:rPr>
          <w:sz w:val="20"/>
        </w:rPr>
      </w:pPr>
    </w:p>
    <w:p w:rsidR="008B344A" w:rsidRPr="000B1E22" w:rsidRDefault="008B344A" w:rsidP="00383953">
      <w:pPr>
        <w:pStyle w:val="Ttulo2"/>
        <w:rPr>
          <w:sz w:val="20"/>
        </w:rPr>
      </w:pPr>
      <w:r w:rsidRPr="000B1E22">
        <w:rPr>
          <w:sz w:val="20"/>
        </w:rPr>
        <w:lastRenderedPageBreak/>
        <w:t>Relatórios/listagens relacionadas ao módulo administrativo</w:t>
      </w:r>
    </w:p>
    <w:p w:rsidR="008B344A" w:rsidRPr="000B1E22" w:rsidRDefault="004556AE" w:rsidP="008B344A">
      <w:pPr>
        <w:jc w:val="both"/>
        <w:rPr>
          <w:b/>
          <w:bCs/>
          <w:sz w:val="20"/>
        </w:rPr>
      </w:pPr>
      <w:r w:rsidRPr="000B1E22">
        <w:rPr>
          <w:b/>
          <w:bCs/>
          <w:i/>
          <w:iCs/>
          <w:sz w:val="20"/>
        </w:rPr>
        <w:t>[RF21</w:t>
      </w:r>
      <w:r w:rsidR="008B344A" w:rsidRPr="000B1E22">
        <w:rPr>
          <w:b/>
          <w:bCs/>
          <w:i/>
          <w:iCs/>
          <w:sz w:val="20"/>
        </w:rPr>
        <w:t xml:space="preserve">] </w:t>
      </w:r>
      <w:r w:rsidR="008B344A" w:rsidRPr="000B1E22">
        <w:rPr>
          <w:b/>
          <w:bCs/>
          <w:sz w:val="20"/>
        </w:rPr>
        <w:t>Relatório/Listagem das avaliações</w:t>
      </w:r>
    </w:p>
    <w:p w:rsidR="008B344A" w:rsidRPr="000B1E22" w:rsidRDefault="008B344A" w:rsidP="008B344A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 xml:space="preserve">Atores: Usuário </w:t>
      </w:r>
      <w:r w:rsidR="00AB4156" w:rsidRPr="000B1E22">
        <w:rPr>
          <w:rFonts w:ascii="Helvetica" w:hAnsi="Helvetica" w:cs="Helvetica"/>
          <w:sz w:val="20"/>
        </w:rPr>
        <w:t>administrador</w:t>
      </w:r>
      <w:r w:rsidRPr="000B1E22">
        <w:rPr>
          <w:rFonts w:ascii="Helvetica" w:hAnsi="Helvetica" w:cs="Helvetica"/>
          <w:sz w:val="20"/>
        </w:rPr>
        <w:t xml:space="preserve">, Usuário aluno </w:t>
      </w:r>
    </w:p>
    <w:p w:rsidR="008B344A" w:rsidRPr="000B1E22" w:rsidRDefault="008B344A" w:rsidP="008B344A">
      <w:pPr>
        <w:ind w:firstLine="708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Listagem de todas as avaliações dos professores no site. A pesquisa deverá ser feita através dos seguintes filtros.</w:t>
      </w:r>
    </w:p>
    <w:p w:rsidR="008B344A" w:rsidRPr="000B1E22" w:rsidRDefault="008B344A" w:rsidP="008B344A">
      <w:pPr>
        <w:jc w:val="both"/>
        <w:rPr>
          <w:b/>
          <w:bCs/>
          <w:i/>
          <w:iCs/>
          <w:sz w:val="20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5"/>
        <w:gridCol w:w="4205"/>
      </w:tblGrid>
      <w:tr w:rsidR="008B344A" w:rsidRPr="000B1E22" w:rsidTr="008B344A"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filtro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Descrição do filtro</w:t>
            </w:r>
          </w:p>
        </w:tc>
      </w:tr>
      <w:tr w:rsidR="008B344A" w:rsidRPr="000B1E22" w:rsidTr="007C2D80">
        <w:trPr>
          <w:trHeight w:val="621"/>
        </w:trPr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9C38F7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Faculdade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8B344A" w:rsidP="009C38F7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 xml:space="preserve">Lista de </w:t>
            </w:r>
            <w:r w:rsidR="009C38F7" w:rsidRPr="000B1E22">
              <w:rPr>
                <w:rFonts w:ascii="Helvetica" w:hAnsi="Helvetica" w:cs="Helvetica"/>
                <w:sz w:val="20"/>
              </w:rPr>
              <w:t>faculdades Cadastrada</w:t>
            </w:r>
            <w:r w:rsidR="00671B84" w:rsidRPr="000B1E22">
              <w:rPr>
                <w:rFonts w:ascii="Helvetica" w:hAnsi="Helvetica" w:cs="Helvetica"/>
                <w:sz w:val="20"/>
              </w:rPr>
              <w:t>s ([Tabela 1, [RF</w:t>
            </w:r>
            <w:r w:rsidR="009C38F7" w:rsidRPr="000B1E22">
              <w:rPr>
                <w:rFonts w:ascii="Helvetica" w:hAnsi="Helvetica" w:cs="Helvetica"/>
                <w:sz w:val="20"/>
              </w:rPr>
              <w:t>01</w:t>
            </w:r>
            <w:r w:rsidRPr="000B1E22">
              <w:rPr>
                <w:rFonts w:ascii="Helvetica" w:hAnsi="Helvetica" w:cs="Helvetica"/>
                <w:sz w:val="20"/>
              </w:rPr>
              <w:t>])</w:t>
            </w:r>
          </w:p>
        </w:tc>
      </w:tr>
      <w:tr w:rsidR="009C38F7" w:rsidRPr="000B1E22" w:rsidTr="008B344A"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8F7" w:rsidRPr="000B1E22" w:rsidRDefault="009C38F7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Nome do professor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8F7" w:rsidRPr="000B1E22" w:rsidRDefault="009C38F7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Lista de Professores Cadastrados ([Tabela 5, [RF09])</w:t>
            </w:r>
          </w:p>
        </w:tc>
      </w:tr>
      <w:tr w:rsidR="008B344A" w:rsidRPr="000B1E22" w:rsidTr="008B344A"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Ano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44A" w:rsidRPr="000B1E22" w:rsidRDefault="009C38F7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Ano da avaliação xxxx (0-9)</w:t>
            </w:r>
          </w:p>
        </w:tc>
      </w:tr>
    </w:tbl>
    <w:p w:rsidR="008B344A" w:rsidRPr="000B1E22" w:rsidRDefault="004556AE" w:rsidP="008B344A">
      <w:pPr>
        <w:jc w:val="both"/>
        <w:rPr>
          <w:rFonts w:ascii="Helvetica" w:hAnsi="Helvetica" w:cs="Helvetica"/>
          <w:i/>
          <w:sz w:val="20"/>
        </w:rPr>
      </w:pPr>
      <w:r w:rsidRPr="000B1E22">
        <w:rPr>
          <w:rFonts w:ascii="Helvetica" w:hAnsi="Helvetica" w:cs="Helvetica"/>
          <w:i/>
          <w:sz w:val="20"/>
        </w:rPr>
        <w:t>Tabela 11</w:t>
      </w:r>
      <w:r w:rsidR="008B344A" w:rsidRPr="000B1E22">
        <w:rPr>
          <w:rFonts w:ascii="Helvetica" w:hAnsi="Helvetica" w:cs="Helvetica"/>
          <w:i/>
          <w:sz w:val="20"/>
        </w:rPr>
        <w:t xml:space="preserve"> - Filtros de pesquisa de avaliações.</w:t>
      </w:r>
    </w:p>
    <w:p w:rsidR="008B344A" w:rsidRPr="000B1E22" w:rsidRDefault="008B344A" w:rsidP="008B344A">
      <w:pPr>
        <w:ind w:firstLine="708"/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Esse relatório mostrara a media do Professor em cada uma das disciplinas ministradas pelo professor no ano escolhido.</w:t>
      </w:r>
    </w:p>
    <w:p w:rsidR="008B344A" w:rsidRPr="000B1E22" w:rsidRDefault="008B344A" w:rsidP="008B344A">
      <w:pPr>
        <w:jc w:val="both"/>
        <w:rPr>
          <w:rFonts w:ascii="Helvetica" w:hAnsi="Helvetica" w:cs="Helvetica"/>
          <w:sz w:val="20"/>
        </w:rPr>
      </w:pPr>
      <w:r w:rsidRPr="000B1E22">
        <w:rPr>
          <w:rFonts w:ascii="Helvetica" w:hAnsi="Helvetica" w:cs="Helvetica"/>
          <w:sz w:val="20"/>
        </w:rPr>
        <w:t>A listagem será ordenada por ordem alfabética.</w:t>
      </w:r>
    </w:p>
    <w:tbl>
      <w:tblPr>
        <w:tblW w:w="0" w:type="auto"/>
        <w:tblLayout w:type="fixed"/>
        <w:tblLook w:val="04A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B344A" w:rsidRPr="000B1E22" w:rsidTr="008B344A">
        <w:trPr>
          <w:trHeight w:val="806"/>
        </w:trPr>
        <w:tc>
          <w:tcPr>
            <w:tcW w:w="1976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Prioridade:</w:t>
            </w:r>
          </w:p>
        </w:tc>
        <w:tc>
          <w:tcPr>
            <w:tcW w:w="465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FE"/>
            </w:r>
          </w:p>
        </w:tc>
        <w:tc>
          <w:tcPr>
            <w:tcW w:w="2168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Essencial</w:t>
            </w:r>
          </w:p>
        </w:tc>
        <w:tc>
          <w:tcPr>
            <w:tcW w:w="464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Importante</w:t>
            </w:r>
          </w:p>
        </w:tc>
        <w:tc>
          <w:tcPr>
            <w:tcW w:w="464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8B344A" w:rsidRPr="000B1E22" w:rsidRDefault="008B344A">
            <w:pPr>
              <w:jc w:val="both"/>
              <w:rPr>
                <w:rFonts w:ascii="Helvetica" w:hAnsi="Helvetica" w:cs="Helvetica"/>
                <w:sz w:val="20"/>
              </w:rPr>
            </w:pPr>
            <w:r w:rsidRPr="000B1E22">
              <w:rPr>
                <w:rFonts w:ascii="Helvetica" w:hAnsi="Helvetica" w:cs="Helvetica"/>
                <w:sz w:val="20"/>
              </w:rPr>
              <w:t>Desejável</w:t>
            </w:r>
          </w:p>
        </w:tc>
      </w:tr>
    </w:tbl>
    <w:p w:rsidR="00AD06B7" w:rsidRPr="004602DB" w:rsidRDefault="00AD06B7" w:rsidP="00AD06B7">
      <w:pPr>
        <w:jc w:val="both"/>
        <w:rPr>
          <w:rFonts w:ascii="Helvetica" w:hAnsi="Helvetica" w:cs="Helvetica"/>
          <w:szCs w:val="22"/>
        </w:rPr>
      </w:pPr>
    </w:p>
    <w:p w:rsidR="00AD06B7" w:rsidRPr="00D0358C" w:rsidRDefault="00AD06B7" w:rsidP="00AD06B7">
      <w:pPr>
        <w:pStyle w:val="Ttulo1"/>
        <w:rPr>
          <w:bCs/>
        </w:rPr>
      </w:pPr>
      <w:bookmarkStart w:id="58" w:name="_Toc354064841"/>
      <w:r w:rsidRPr="00D0358C">
        <w:t>Requisitos não funcionais</w:t>
      </w:r>
      <w:bookmarkEnd w:id="58"/>
    </w:p>
    <w:p w:rsidR="00AD06B7" w:rsidRDefault="00AD06B7" w:rsidP="00AD06B7">
      <w:pPr>
        <w:ind w:firstLine="720"/>
        <w:jc w:val="both"/>
        <w:rPr>
          <w:b/>
          <w:bCs/>
          <w:sz w:val="24"/>
          <w:szCs w:val="24"/>
        </w:rPr>
      </w:pPr>
      <w:r w:rsidRPr="00D0358C">
        <w:rPr>
          <w:bCs/>
        </w:rPr>
        <w:t xml:space="preserve">Esta seção possui os requisitos não funcionais do sistema. Os requisitos foram agrupados em subseções, como forma de organização do documento. </w:t>
      </w:r>
      <w:r w:rsidRPr="00D0358C">
        <w:rPr>
          <w:bCs/>
        </w:rPr>
        <w:br/>
      </w:r>
    </w:p>
    <w:p w:rsidR="00AD06B7" w:rsidRPr="00E234BF" w:rsidRDefault="00AD06B7" w:rsidP="00AD06B7">
      <w:pPr>
        <w:pStyle w:val="Ttulo2"/>
        <w:rPr>
          <w:b w:val="0"/>
          <w:bCs/>
          <w:sz w:val="22"/>
        </w:rPr>
      </w:pPr>
      <w:bookmarkStart w:id="59" w:name="_Toc354064842"/>
      <w:r>
        <w:t>Portabilidade</w:t>
      </w:r>
      <w:r w:rsidRPr="00D0358C">
        <w:br/>
      </w:r>
      <w:r w:rsidRPr="00D0358C">
        <w:br/>
      </w:r>
      <w:r>
        <w:rPr>
          <w:b w:val="0"/>
          <w:bCs/>
          <w:sz w:val="22"/>
        </w:rPr>
        <w:t xml:space="preserve">            </w:t>
      </w:r>
      <w:r w:rsidRPr="00E234BF">
        <w:rPr>
          <w:b w:val="0"/>
          <w:bCs/>
          <w:sz w:val="22"/>
        </w:rPr>
        <w:t>Nessa subseção s</w:t>
      </w:r>
      <w:r>
        <w:rPr>
          <w:b w:val="0"/>
          <w:bCs/>
          <w:sz w:val="22"/>
        </w:rPr>
        <w:t>er</w:t>
      </w:r>
      <w:r w:rsidR="00832E1B">
        <w:rPr>
          <w:b w:val="0"/>
          <w:bCs/>
          <w:sz w:val="22"/>
        </w:rPr>
        <w:t>á apresentada</w:t>
      </w:r>
      <w:r w:rsidRPr="00E234BF">
        <w:rPr>
          <w:b w:val="0"/>
          <w:bCs/>
          <w:sz w:val="22"/>
        </w:rPr>
        <w:t xml:space="preserve"> a ca</w:t>
      </w:r>
      <w:r w:rsidR="00832E1B">
        <w:rPr>
          <w:b w:val="0"/>
          <w:bCs/>
          <w:sz w:val="22"/>
        </w:rPr>
        <w:t>pacidade de transferir o site de um browser para outro</w:t>
      </w:r>
      <w:r w:rsidRPr="00E234BF">
        <w:rPr>
          <w:b w:val="0"/>
          <w:bCs/>
          <w:sz w:val="22"/>
        </w:rPr>
        <w:t>.</w:t>
      </w:r>
      <w:bookmarkEnd w:id="59"/>
    </w:p>
    <w:p w:rsidR="00AD06B7" w:rsidRDefault="00AD06B7" w:rsidP="00832E1B">
      <w:pPr>
        <w:jc w:val="both"/>
        <w:rPr>
          <w:b/>
          <w:bCs/>
        </w:rPr>
      </w:pPr>
      <w:r>
        <w:rPr>
          <w:b/>
          <w:bCs/>
        </w:rPr>
        <w:br/>
        <w:t>[RNF02] Browsers Suportado</w:t>
      </w:r>
      <w:r w:rsidRPr="00D0358C">
        <w:rPr>
          <w:b/>
          <w:bCs/>
        </w:rPr>
        <w:t>s</w:t>
      </w:r>
    </w:p>
    <w:p w:rsidR="00AD06B7" w:rsidRPr="00D0358C" w:rsidRDefault="00AD06B7" w:rsidP="00AD06B7">
      <w:pPr>
        <w:ind w:firstLine="720"/>
        <w:jc w:val="both"/>
        <w:rPr>
          <w:bCs/>
          <w:i/>
          <w:iCs/>
        </w:rPr>
      </w:pPr>
      <w:r w:rsidRPr="00D0358C">
        <w:rPr>
          <w:bCs/>
        </w:rPr>
        <w:t xml:space="preserve">O sistema é desenvolvido para ser instalado e funcionar normalmente nas versões mais recentes do </w:t>
      </w:r>
      <w:r>
        <w:rPr>
          <w:bCs/>
        </w:rPr>
        <w:t>Internet Explorer, Mozilla Firefox e Google Chrome.</w:t>
      </w: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Pr="00D0358C" w:rsidRDefault="00AD06B7" w:rsidP="00F50142">
      <w:pPr>
        <w:pStyle w:val="Ttulo2"/>
      </w:pPr>
      <w:bookmarkStart w:id="60" w:name="_Toc354064843"/>
      <w:r>
        <w:t>Usabilidade</w:t>
      </w:r>
      <w:r w:rsidRPr="00E234BF">
        <w:br/>
      </w:r>
      <w:r>
        <w:t xml:space="preserve">           </w:t>
      </w:r>
      <w:r w:rsidRPr="00F50142">
        <w:rPr>
          <w:b w:val="0"/>
          <w:sz w:val="22"/>
          <w:szCs w:val="22"/>
        </w:rPr>
        <w:t xml:space="preserve"> </w:t>
      </w:r>
      <w:r w:rsidR="00832E1B" w:rsidRPr="00F50142">
        <w:rPr>
          <w:b w:val="0"/>
          <w:sz w:val="22"/>
          <w:szCs w:val="22"/>
        </w:rPr>
        <w:t xml:space="preserve">Nessa subseção </w:t>
      </w:r>
      <w:r w:rsidRPr="00F50142">
        <w:rPr>
          <w:b w:val="0"/>
          <w:sz w:val="22"/>
          <w:szCs w:val="22"/>
        </w:rPr>
        <w:t>s</w:t>
      </w:r>
      <w:r w:rsidR="00832E1B" w:rsidRPr="00F50142">
        <w:rPr>
          <w:b w:val="0"/>
          <w:sz w:val="22"/>
          <w:szCs w:val="22"/>
        </w:rPr>
        <w:t>er</w:t>
      </w:r>
      <w:r w:rsidRPr="00F50142">
        <w:rPr>
          <w:b w:val="0"/>
          <w:sz w:val="22"/>
          <w:szCs w:val="22"/>
        </w:rPr>
        <w:t xml:space="preserve">ão apresentados </w:t>
      </w:r>
      <w:r w:rsidR="00832E1B" w:rsidRPr="00F50142">
        <w:rPr>
          <w:b w:val="0"/>
          <w:sz w:val="22"/>
          <w:szCs w:val="22"/>
        </w:rPr>
        <w:t xml:space="preserve">os </w:t>
      </w:r>
      <w:r w:rsidRPr="00F50142">
        <w:rPr>
          <w:b w:val="0"/>
          <w:sz w:val="22"/>
          <w:szCs w:val="22"/>
        </w:rPr>
        <w:t>requisitos de Usabilidade, no</w:t>
      </w:r>
      <w:r w:rsidR="00832E1B" w:rsidRPr="00F50142">
        <w:rPr>
          <w:b w:val="0"/>
          <w:sz w:val="22"/>
          <w:szCs w:val="22"/>
        </w:rPr>
        <w:t>s quais</w:t>
      </w:r>
      <w:r w:rsidRPr="00F50142">
        <w:rPr>
          <w:b w:val="0"/>
          <w:sz w:val="22"/>
          <w:szCs w:val="22"/>
        </w:rPr>
        <w:t xml:space="preserve"> ocorre</w:t>
      </w:r>
      <w:r w:rsidR="00832E1B" w:rsidRPr="00F50142">
        <w:rPr>
          <w:b w:val="0"/>
          <w:sz w:val="22"/>
          <w:szCs w:val="22"/>
        </w:rPr>
        <w:t>m</w:t>
      </w:r>
      <w:r w:rsidRPr="00F50142">
        <w:rPr>
          <w:b w:val="0"/>
          <w:sz w:val="22"/>
          <w:szCs w:val="22"/>
        </w:rPr>
        <w:t xml:space="preserve"> interação entre sistema e usuário, determinado a facilidade de manuseio do sistema.</w:t>
      </w:r>
      <w:bookmarkEnd w:id="60"/>
    </w:p>
    <w:p w:rsidR="006840EE" w:rsidRDefault="006840EE" w:rsidP="00AD06B7">
      <w:pPr>
        <w:jc w:val="both"/>
        <w:rPr>
          <w:b/>
          <w:bCs/>
        </w:rPr>
      </w:pPr>
    </w:p>
    <w:p w:rsidR="00AD06B7" w:rsidRDefault="00AD06B7" w:rsidP="00AD06B7">
      <w:pPr>
        <w:jc w:val="both"/>
        <w:rPr>
          <w:b/>
          <w:bCs/>
        </w:rPr>
      </w:pPr>
      <w:r w:rsidRPr="00D0358C">
        <w:rPr>
          <w:b/>
          <w:bCs/>
        </w:rPr>
        <w:lastRenderedPageBreak/>
        <w:t xml:space="preserve"> </w:t>
      </w:r>
      <w:r>
        <w:rPr>
          <w:b/>
          <w:bCs/>
        </w:rPr>
        <w:t>[RNF03</w:t>
      </w:r>
      <w:r w:rsidRPr="00D0358C">
        <w:rPr>
          <w:b/>
          <w:bCs/>
        </w:rPr>
        <w:t>] Texto</w:t>
      </w:r>
    </w:p>
    <w:p w:rsidR="00AD06B7" w:rsidRPr="00D0358C" w:rsidRDefault="00AD06B7" w:rsidP="00AD06B7">
      <w:pPr>
        <w:ind w:firstLine="720"/>
        <w:jc w:val="both"/>
        <w:rPr>
          <w:b/>
          <w:bCs/>
        </w:rPr>
      </w:pPr>
      <w:r w:rsidRPr="00D0358C">
        <w:rPr>
          <w:bCs/>
        </w:rPr>
        <w:t>Os textos do programa devem ser escritos em PT-BR e livres de erros gramaticais.</w:t>
      </w:r>
    </w:p>
    <w:p w:rsidR="00AD06B7" w:rsidRPr="00D0358C" w:rsidRDefault="00AD06B7" w:rsidP="00AD06B7">
      <w:pPr>
        <w:jc w:val="both"/>
        <w:rPr>
          <w:bCs/>
          <w:i/>
          <w:i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Default="00AD06B7" w:rsidP="00AD06B7">
      <w:pPr>
        <w:jc w:val="both"/>
        <w:rPr>
          <w:bCs/>
        </w:rPr>
      </w:pPr>
    </w:p>
    <w:p w:rsidR="00AD06B7" w:rsidRPr="00D0358C" w:rsidRDefault="00AD06B7" w:rsidP="00AD06B7">
      <w:pPr>
        <w:jc w:val="both"/>
        <w:rPr>
          <w:b/>
          <w:bCs/>
        </w:rPr>
      </w:pPr>
      <w:r>
        <w:rPr>
          <w:bCs/>
        </w:rPr>
        <w:t>[</w:t>
      </w:r>
      <w:r>
        <w:rPr>
          <w:b/>
          <w:bCs/>
        </w:rPr>
        <w:t>RNF04</w:t>
      </w:r>
      <w:r w:rsidRPr="00D0358C">
        <w:rPr>
          <w:b/>
          <w:bCs/>
        </w:rPr>
        <w:t>] Interface</w:t>
      </w:r>
    </w:p>
    <w:p w:rsidR="00AD06B7" w:rsidRPr="00D0358C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A interface deve ter um padrão de formatação e cores, e como suas funcionalidades são organizadas na tela.</w:t>
      </w:r>
    </w:p>
    <w:p w:rsidR="00AD06B7" w:rsidRPr="00D0358C" w:rsidRDefault="00AD06B7" w:rsidP="00AD06B7">
      <w:pPr>
        <w:jc w:val="both"/>
        <w:rPr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Pr="00D0358C" w:rsidRDefault="00AD06B7" w:rsidP="00AD06B7">
      <w:pPr>
        <w:jc w:val="both"/>
        <w:rPr>
          <w:bCs/>
        </w:rPr>
      </w:pPr>
    </w:p>
    <w:p w:rsidR="00AD06B7" w:rsidRPr="00D0358C" w:rsidRDefault="00AD06B7" w:rsidP="00AD06B7">
      <w:pPr>
        <w:jc w:val="both"/>
        <w:rPr>
          <w:b/>
          <w:bCs/>
        </w:rPr>
      </w:pPr>
      <w:r>
        <w:rPr>
          <w:b/>
          <w:bCs/>
        </w:rPr>
        <w:t>[RNF05</w:t>
      </w:r>
      <w:r w:rsidRPr="00D0358C">
        <w:rPr>
          <w:b/>
          <w:bCs/>
        </w:rPr>
        <w:t>] Acabamento</w:t>
      </w:r>
    </w:p>
    <w:p w:rsidR="00AD06B7" w:rsidRPr="00D0358C" w:rsidRDefault="00832E1B" w:rsidP="00AD06B7">
      <w:pPr>
        <w:ind w:firstLine="720"/>
        <w:jc w:val="both"/>
        <w:rPr>
          <w:bCs/>
        </w:rPr>
      </w:pPr>
      <w:r>
        <w:rPr>
          <w:bCs/>
        </w:rPr>
        <w:t>A interface deve ser amigável para o usuário</w:t>
      </w:r>
      <w:r w:rsidR="00AD06B7" w:rsidRPr="00D0358C">
        <w:rPr>
          <w:bCs/>
        </w:rPr>
        <w:t>, com uso de cores, formatação, recursos audiovisuais e etc.</w:t>
      </w:r>
    </w:p>
    <w:p w:rsidR="00AD06B7" w:rsidRPr="00D0358C" w:rsidRDefault="00AD06B7" w:rsidP="00AD06B7">
      <w:pPr>
        <w:jc w:val="both"/>
        <w:rPr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Pr="00D0358C" w:rsidRDefault="00AD06B7" w:rsidP="00AD06B7">
      <w:pPr>
        <w:jc w:val="both"/>
        <w:rPr>
          <w:b/>
          <w:bCs/>
        </w:rPr>
      </w:pPr>
    </w:p>
    <w:p w:rsidR="00AD06B7" w:rsidRDefault="00AD06B7" w:rsidP="00AD06B7">
      <w:pPr>
        <w:pStyle w:val="Ttulo2"/>
      </w:pPr>
      <w:bookmarkStart w:id="61" w:name="_Toc354064844"/>
      <w:r>
        <w:t>Confiabilidade</w:t>
      </w:r>
      <w:bookmarkEnd w:id="61"/>
    </w:p>
    <w:p w:rsidR="00AD06B7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São apresentados requisitos que determinam a capacidade do sistema de realizar e manter o seu funcionamento em circunstâncias de rotina, bem como em circunstâncias hostis e inesperadas.</w:t>
      </w:r>
    </w:p>
    <w:p w:rsidR="00B94B2D" w:rsidRPr="00D0358C" w:rsidRDefault="00B94B2D" w:rsidP="00AD06B7">
      <w:pPr>
        <w:ind w:firstLine="720"/>
        <w:jc w:val="both"/>
        <w:rPr>
          <w:bCs/>
        </w:rPr>
      </w:pPr>
    </w:p>
    <w:p w:rsidR="00AD06B7" w:rsidRPr="00D0358C" w:rsidRDefault="00AD06B7" w:rsidP="00AD06B7">
      <w:pPr>
        <w:jc w:val="both"/>
        <w:rPr>
          <w:b/>
          <w:bCs/>
        </w:rPr>
      </w:pPr>
      <w:r>
        <w:rPr>
          <w:b/>
          <w:bCs/>
        </w:rPr>
        <w:t>[RNF06</w:t>
      </w:r>
      <w:r w:rsidRPr="00D0358C">
        <w:rPr>
          <w:b/>
          <w:bCs/>
        </w:rPr>
        <w:t>] P</w:t>
      </w:r>
      <w:r w:rsidR="00832E1B">
        <w:rPr>
          <w:b/>
          <w:bCs/>
        </w:rPr>
        <w:t>revenção de perda de dados</w:t>
      </w:r>
    </w:p>
    <w:p w:rsidR="00AD06B7" w:rsidRPr="00D0358C" w:rsidRDefault="00832E1B" w:rsidP="00AD06B7">
      <w:pPr>
        <w:ind w:firstLine="720"/>
        <w:jc w:val="both"/>
        <w:rPr>
          <w:bCs/>
        </w:rPr>
      </w:pPr>
      <w:r>
        <w:rPr>
          <w:bCs/>
        </w:rPr>
        <w:t>O sistema deve se recuperar de eventuais, conseguindo recuperar os dados do sistema quando o sistema cair.</w:t>
      </w:r>
    </w:p>
    <w:p w:rsidR="00AD06B7" w:rsidRPr="00D0358C" w:rsidRDefault="00AD06B7" w:rsidP="00AD06B7">
      <w:pPr>
        <w:jc w:val="both"/>
        <w:rPr>
          <w:b/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Default="00AD06B7" w:rsidP="00AD06B7">
      <w:pPr>
        <w:jc w:val="both"/>
        <w:rPr>
          <w:b/>
          <w:bCs/>
        </w:rPr>
      </w:pPr>
    </w:p>
    <w:p w:rsidR="00F50142" w:rsidRDefault="00F50142" w:rsidP="00AD06B7">
      <w:pPr>
        <w:jc w:val="both"/>
        <w:rPr>
          <w:b/>
          <w:bCs/>
        </w:rPr>
      </w:pPr>
    </w:p>
    <w:p w:rsidR="00F50142" w:rsidRDefault="00F50142" w:rsidP="00AD06B7">
      <w:pPr>
        <w:jc w:val="both"/>
        <w:rPr>
          <w:b/>
          <w:bCs/>
        </w:rPr>
      </w:pPr>
    </w:p>
    <w:p w:rsidR="00F50142" w:rsidRDefault="00F50142" w:rsidP="00AD06B7">
      <w:pPr>
        <w:jc w:val="both"/>
        <w:rPr>
          <w:b/>
          <w:bCs/>
        </w:rPr>
      </w:pPr>
    </w:p>
    <w:p w:rsidR="006840EE" w:rsidRDefault="006840EE" w:rsidP="00AD06B7">
      <w:pPr>
        <w:jc w:val="both"/>
        <w:rPr>
          <w:b/>
          <w:bCs/>
        </w:rPr>
      </w:pPr>
    </w:p>
    <w:p w:rsidR="006840EE" w:rsidRDefault="006840EE" w:rsidP="00AD06B7">
      <w:pPr>
        <w:jc w:val="both"/>
        <w:rPr>
          <w:b/>
          <w:bCs/>
        </w:rPr>
      </w:pPr>
    </w:p>
    <w:p w:rsidR="006840EE" w:rsidRDefault="006840EE" w:rsidP="00AD06B7">
      <w:pPr>
        <w:jc w:val="both"/>
        <w:rPr>
          <w:b/>
          <w:bCs/>
        </w:rPr>
      </w:pPr>
    </w:p>
    <w:p w:rsidR="006840EE" w:rsidRPr="00D0358C" w:rsidRDefault="006840EE" w:rsidP="00AD06B7">
      <w:pPr>
        <w:jc w:val="both"/>
        <w:rPr>
          <w:b/>
          <w:bCs/>
        </w:rPr>
      </w:pPr>
    </w:p>
    <w:p w:rsidR="00AD06B7" w:rsidRPr="006F34EB" w:rsidRDefault="00832E1B" w:rsidP="00AD06B7">
      <w:pPr>
        <w:pStyle w:val="Ttulo2"/>
      </w:pPr>
      <w:r>
        <w:lastRenderedPageBreak/>
        <w:t>M</w:t>
      </w:r>
      <w:r w:rsidRPr="00832E1B">
        <w:t>anutenibilidade</w:t>
      </w:r>
    </w:p>
    <w:p w:rsidR="00AD06B7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Nessa subseção são tratados requisitos referentes à capacidade de manutenção do software.</w:t>
      </w:r>
    </w:p>
    <w:p w:rsidR="00AD06B7" w:rsidRPr="004602DB" w:rsidRDefault="00AD06B7" w:rsidP="00AD06B7">
      <w:pPr>
        <w:jc w:val="both"/>
        <w:rPr>
          <w:bCs/>
        </w:rPr>
      </w:pPr>
    </w:p>
    <w:p w:rsidR="00AD06B7" w:rsidRPr="00D0358C" w:rsidRDefault="00AD06B7" w:rsidP="00AD06B7">
      <w:pPr>
        <w:jc w:val="both"/>
        <w:rPr>
          <w:b/>
          <w:bCs/>
        </w:rPr>
      </w:pPr>
      <w:r>
        <w:rPr>
          <w:b/>
          <w:bCs/>
        </w:rPr>
        <w:t>[RNF07</w:t>
      </w:r>
      <w:r w:rsidRPr="00D0358C">
        <w:rPr>
          <w:b/>
          <w:bCs/>
        </w:rPr>
        <w:t>] Modificabilidade</w:t>
      </w:r>
    </w:p>
    <w:p w:rsidR="00AD06B7" w:rsidRPr="00D0358C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É desejável que o programa seja apto à facilmente receber modificações para lançamento de versões futuras</w:t>
      </w:r>
    </w:p>
    <w:p w:rsidR="00AD06B7" w:rsidRPr="00D0358C" w:rsidRDefault="00AD06B7" w:rsidP="00AD06B7">
      <w:pPr>
        <w:jc w:val="both"/>
        <w:rPr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bookmarkStart w:id="62" w:name="_GoBack" w:colFirst="0" w:colLast="6"/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bookmarkEnd w:id="62"/>
    <w:p w:rsidR="00AD06B7" w:rsidRPr="00D0358C" w:rsidRDefault="00AD06B7" w:rsidP="00AD06B7">
      <w:pPr>
        <w:jc w:val="both"/>
        <w:rPr>
          <w:b/>
          <w:bCs/>
        </w:rPr>
      </w:pPr>
      <w:r w:rsidRPr="00D0358C">
        <w:rPr>
          <w:b/>
          <w:bCs/>
        </w:rPr>
        <w:t>[RNF</w:t>
      </w:r>
      <w:r>
        <w:rPr>
          <w:b/>
          <w:bCs/>
        </w:rPr>
        <w:t>08</w:t>
      </w:r>
      <w:r w:rsidR="00832E1B">
        <w:rPr>
          <w:b/>
          <w:bCs/>
        </w:rPr>
        <w:t>] Analis</w:t>
      </w:r>
      <w:r w:rsidR="00B94B2D">
        <w:rPr>
          <w:b/>
          <w:bCs/>
        </w:rPr>
        <w:t>i</w:t>
      </w:r>
      <w:r w:rsidRPr="00D0358C">
        <w:rPr>
          <w:b/>
          <w:bCs/>
        </w:rPr>
        <w:t>bilidade</w:t>
      </w:r>
    </w:p>
    <w:p w:rsidR="00AD06B7" w:rsidRPr="00D0358C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O programa deve ser projeto de uma maneira que seja fácil identificar cada ponto do programa no código fonte, permitindo encontrar falhas mais facilmente.</w:t>
      </w:r>
    </w:p>
    <w:p w:rsidR="00AD06B7" w:rsidRPr="00D0358C" w:rsidRDefault="00AD06B7" w:rsidP="00AD06B7">
      <w:pPr>
        <w:jc w:val="both"/>
        <w:rPr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Pr="00D0358C" w:rsidRDefault="00AD06B7" w:rsidP="00AD06B7">
      <w:pPr>
        <w:jc w:val="both"/>
        <w:rPr>
          <w:bCs/>
        </w:rPr>
      </w:pPr>
    </w:p>
    <w:p w:rsidR="00AD06B7" w:rsidRPr="006F34EB" w:rsidRDefault="00AD06B7" w:rsidP="00AD06B7">
      <w:pPr>
        <w:pStyle w:val="Ttulo2"/>
      </w:pPr>
      <w:bookmarkStart w:id="63" w:name="_Toc354064846"/>
      <w:r>
        <w:t>E</w:t>
      </w:r>
      <w:r w:rsidRPr="006F34EB">
        <w:t>ficiência</w:t>
      </w:r>
      <w:bookmarkEnd w:id="63"/>
    </w:p>
    <w:p w:rsidR="00AD06B7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Requisitos referentes à parte de eficiência do software quando operando.</w:t>
      </w:r>
    </w:p>
    <w:p w:rsidR="00AD06B7" w:rsidRPr="00D0358C" w:rsidRDefault="00AD06B7" w:rsidP="00AD06B7">
      <w:pPr>
        <w:jc w:val="both"/>
        <w:rPr>
          <w:bCs/>
        </w:rPr>
      </w:pPr>
    </w:p>
    <w:p w:rsidR="00AD06B7" w:rsidRPr="00D0358C" w:rsidRDefault="00AD06B7" w:rsidP="00AD06B7">
      <w:pPr>
        <w:jc w:val="both"/>
        <w:rPr>
          <w:b/>
          <w:bCs/>
        </w:rPr>
      </w:pPr>
      <w:r>
        <w:rPr>
          <w:b/>
          <w:bCs/>
        </w:rPr>
        <w:t>[RNF09</w:t>
      </w:r>
      <w:r w:rsidRPr="00D0358C">
        <w:rPr>
          <w:b/>
          <w:bCs/>
        </w:rPr>
        <w:t>] Hardware requerido para operar</w:t>
      </w:r>
    </w:p>
    <w:p w:rsidR="00AD06B7" w:rsidRPr="00D0358C" w:rsidRDefault="00AD06B7" w:rsidP="00AD06B7">
      <w:pPr>
        <w:ind w:firstLine="720"/>
        <w:jc w:val="both"/>
        <w:rPr>
          <w:bCs/>
        </w:rPr>
      </w:pPr>
      <w:r w:rsidRPr="00D0358C">
        <w:rPr>
          <w:bCs/>
        </w:rPr>
        <w:t>O programa deve ser leve e não exigir muito do hardware do computador, para poder “rodar” em máquinas mais antigas e sem muito desempenho.</w:t>
      </w:r>
    </w:p>
    <w:p w:rsidR="00AD06B7" w:rsidRPr="00D0358C" w:rsidRDefault="00AD06B7" w:rsidP="00AD06B7">
      <w:pPr>
        <w:jc w:val="both"/>
        <w:rPr>
          <w:bCs/>
        </w:rPr>
      </w:pPr>
    </w:p>
    <w:tbl>
      <w:tblPr>
        <w:tblW w:w="9533" w:type="dxa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</w:tblGrid>
      <w:tr w:rsidR="00AD06B7" w:rsidRPr="00D0358C" w:rsidTr="00CE20E6">
        <w:trPr>
          <w:trHeight w:val="279"/>
        </w:trPr>
        <w:tc>
          <w:tcPr>
            <w:tcW w:w="20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Prioridade:</w:t>
            </w:r>
          </w:p>
        </w:tc>
        <w:tc>
          <w:tcPr>
            <w:tcW w:w="48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FE"/>
            </w:r>
          </w:p>
        </w:tc>
        <w:tc>
          <w:tcPr>
            <w:tcW w:w="2243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Essencial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2244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Importante</w:t>
            </w:r>
          </w:p>
        </w:tc>
        <w:tc>
          <w:tcPr>
            <w:tcW w:w="480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sym w:font="Wingdings" w:char="F0A8"/>
            </w:r>
          </w:p>
        </w:tc>
        <w:tc>
          <w:tcPr>
            <w:tcW w:w="1561" w:type="dxa"/>
          </w:tcPr>
          <w:p w:rsidR="00AD06B7" w:rsidRPr="00D0358C" w:rsidRDefault="00AD06B7" w:rsidP="00CE20E6">
            <w:pPr>
              <w:jc w:val="both"/>
              <w:rPr>
                <w:bCs/>
              </w:rPr>
            </w:pPr>
            <w:r w:rsidRPr="00D0358C">
              <w:rPr>
                <w:bCs/>
              </w:rPr>
              <w:t>Desejável</w:t>
            </w:r>
          </w:p>
        </w:tc>
      </w:tr>
    </w:tbl>
    <w:p w:rsidR="00AD06B7" w:rsidRPr="00D0358C" w:rsidRDefault="00AD06B7" w:rsidP="00AD06B7">
      <w:pPr>
        <w:jc w:val="both"/>
        <w:rPr>
          <w:bCs/>
        </w:rPr>
      </w:pPr>
    </w:p>
    <w:p w:rsidR="008B344A" w:rsidRPr="000B1E22" w:rsidRDefault="008B344A" w:rsidP="007C2D80">
      <w:pPr>
        <w:jc w:val="both"/>
        <w:rPr>
          <w:b/>
          <w:sz w:val="20"/>
        </w:rPr>
      </w:pPr>
    </w:p>
    <w:sectPr w:rsidR="008B344A" w:rsidRPr="000B1E22" w:rsidSect="00FB6A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0" w:right="1418" w:bottom="851" w:left="1418" w:header="720" w:footer="47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0BF" w:rsidRDefault="00DF70BF">
      <w:r>
        <w:separator/>
      </w:r>
    </w:p>
  </w:endnote>
  <w:endnote w:type="continuationSeparator" w:id="0">
    <w:p w:rsidR="00DF70BF" w:rsidRDefault="00DF7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E6" w:rsidRDefault="00217EE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395"/>
      <w:gridCol w:w="4677"/>
    </w:tblGrid>
    <w:tr w:rsidR="00217EE6">
      <w:tc>
        <w:tcPr>
          <w:tcW w:w="4395" w:type="dxa"/>
        </w:tcPr>
        <w:p w:rsidR="00217EE6" w:rsidRDefault="00217EE6">
          <w:pPr>
            <w:pStyle w:val="Rodap"/>
            <w:jc w:val="left"/>
          </w:pPr>
          <w:r>
            <w:t>Documento de Requisitos</w:t>
          </w:r>
        </w:p>
        <w:p w:rsidR="00217EE6" w:rsidRDefault="00217EE6" w:rsidP="004B29B3">
          <w:pPr>
            <w:pStyle w:val="Rodap"/>
            <w:jc w:val="left"/>
          </w:pPr>
          <w:r>
            <w:t>Projeto &lt;proFairssor&gt; Versão 1.0</w:t>
          </w:r>
        </w:p>
      </w:tc>
      <w:tc>
        <w:tcPr>
          <w:tcW w:w="4677" w:type="dxa"/>
        </w:tcPr>
        <w:p w:rsidR="00217EE6" w:rsidRDefault="00217EE6">
          <w:pPr>
            <w:pStyle w:val="Rodap"/>
            <w:jc w:val="right"/>
          </w:pPr>
          <w:r>
            <w:t xml:space="preserve">Página </w:t>
          </w:r>
          <w:fldSimple w:instr=" PAGE ">
            <w:r w:rsidR="002351F3">
              <w:rPr>
                <w:noProof/>
              </w:rPr>
              <w:t>2</w:t>
            </w:r>
          </w:fldSimple>
          <w:r>
            <w:t xml:space="preserve"> de </w:t>
          </w:r>
          <w:fldSimple w:instr=" NUMPAGES ">
            <w:r w:rsidR="002351F3">
              <w:rPr>
                <w:noProof/>
              </w:rPr>
              <w:t>13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217EE6" w:rsidRDefault="00217EE6">
    <w:pPr>
      <w:pStyle w:val="Rodap"/>
    </w:pPr>
  </w:p>
  <w:p w:rsidR="00217EE6" w:rsidRDefault="00217EE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E6" w:rsidRDefault="00217E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0BF" w:rsidRDefault="00DF70BF">
      <w:r>
        <w:separator/>
      </w:r>
    </w:p>
  </w:footnote>
  <w:footnote w:type="continuationSeparator" w:id="0">
    <w:p w:rsidR="00DF70BF" w:rsidRDefault="00DF7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E6" w:rsidRDefault="00217EE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395"/>
      <w:gridCol w:w="4694"/>
    </w:tblGrid>
    <w:tr w:rsidR="00217EE6">
      <w:trPr>
        <w:trHeight w:val="888"/>
      </w:trPr>
      <w:tc>
        <w:tcPr>
          <w:tcW w:w="4395" w:type="dxa"/>
        </w:tcPr>
        <w:p w:rsidR="00217EE6" w:rsidRDefault="00217EE6" w:rsidP="006E6934">
          <w:pPr>
            <w:pStyle w:val="Cabealho"/>
            <w:jc w:val="left"/>
          </w:pPr>
        </w:p>
      </w:tc>
      <w:tc>
        <w:tcPr>
          <w:tcW w:w="4694" w:type="dxa"/>
        </w:tcPr>
        <w:p w:rsidR="00217EE6" w:rsidRDefault="00217EE6" w:rsidP="002A54E3">
          <w:pPr>
            <w:pStyle w:val="Cabealho"/>
            <w:jc w:val="right"/>
          </w:pPr>
        </w:p>
      </w:tc>
    </w:tr>
  </w:tbl>
  <w:p w:rsidR="00217EE6" w:rsidRDefault="00217EE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E6" w:rsidRDefault="00217E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BBC8B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A63AF4"/>
    <w:multiLevelType w:val="multilevel"/>
    <w:tmpl w:val="771290D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>
    <w:nsid w:val="1C6E62DE"/>
    <w:multiLevelType w:val="multilevel"/>
    <w:tmpl w:val="901C1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CC31BBC"/>
    <w:multiLevelType w:val="hybridMultilevel"/>
    <w:tmpl w:val="8B8A96EC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B620A0"/>
    <w:multiLevelType w:val="hybridMultilevel"/>
    <w:tmpl w:val="4836C7A4"/>
    <w:lvl w:ilvl="0" w:tplc="5A3ADF0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A17A7"/>
    <w:multiLevelType w:val="hybridMultilevel"/>
    <w:tmpl w:val="F6245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567CC"/>
    <w:multiLevelType w:val="hybridMultilevel"/>
    <w:tmpl w:val="D1DC7036"/>
    <w:lvl w:ilvl="0" w:tplc="2304CEFA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F2AD5"/>
    <w:multiLevelType w:val="hybridMultilevel"/>
    <w:tmpl w:val="0F581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>
    <w:nsid w:val="661E54A1"/>
    <w:multiLevelType w:val="hybridMultilevel"/>
    <w:tmpl w:val="BE1A8B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CE2A68"/>
    <w:multiLevelType w:val="hybridMultilevel"/>
    <w:tmpl w:val="1D6C21CC"/>
    <w:lvl w:ilvl="0" w:tplc="FB96483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2"/>
    <w:lvlOverride w:ilvl="0">
      <w:startOverride w:val="2"/>
    </w:lvlOverride>
    <w:lvlOverride w:ilvl="1">
      <w:startOverride w:val="2"/>
    </w:lvlOverride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  <w:num w:numId="14">
    <w:abstractNumId w:val="6"/>
  </w:num>
  <w:num w:numId="15">
    <w:abstractNumId w:val="2"/>
    <w:lvlOverride w:ilvl="0">
      <w:startOverride w:val="2"/>
    </w:lvlOverride>
    <w:lvlOverride w:ilvl="1">
      <w:startOverride w:val="2"/>
    </w:lvlOverride>
  </w:num>
  <w:num w:numId="16">
    <w:abstractNumId w:val="2"/>
    <w:lvlOverride w:ilvl="0">
      <w:startOverride w:val="2"/>
    </w:lvlOverride>
    <w:lvlOverride w:ilvl="1">
      <w:startOverride w:val="2"/>
    </w:lvlOverride>
  </w:num>
  <w:num w:numId="17">
    <w:abstractNumId w:val="2"/>
    <w:lvlOverride w:ilvl="0">
      <w:startOverride w:val="2"/>
    </w:lvlOverride>
    <w:lvlOverride w:ilvl="1">
      <w:startOverride w:val="2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449D"/>
    <w:rsid w:val="000014E3"/>
    <w:rsid w:val="00005398"/>
    <w:rsid w:val="00014F1F"/>
    <w:rsid w:val="00025733"/>
    <w:rsid w:val="00033261"/>
    <w:rsid w:val="00034F3F"/>
    <w:rsid w:val="00035711"/>
    <w:rsid w:val="000476F4"/>
    <w:rsid w:val="00063095"/>
    <w:rsid w:val="000676C2"/>
    <w:rsid w:val="00081A3D"/>
    <w:rsid w:val="00083D77"/>
    <w:rsid w:val="000B1E22"/>
    <w:rsid w:val="000E6880"/>
    <w:rsid w:val="000F359F"/>
    <w:rsid w:val="00115287"/>
    <w:rsid w:val="00117D9D"/>
    <w:rsid w:val="00137F71"/>
    <w:rsid w:val="00142CAC"/>
    <w:rsid w:val="00160FD1"/>
    <w:rsid w:val="00166043"/>
    <w:rsid w:val="001705FC"/>
    <w:rsid w:val="00176124"/>
    <w:rsid w:val="001E06C3"/>
    <w:rsid w:val="001F4618"/>
    <w:rsid w:val="001F55F7"/>
    <w:rsid w:val="00216FE8"/>
    <w:rsid w:val="00217EE6"/>
    <w:rsid w:val="0022708A"/>
    <w:rsid w:val="002351F3"/>
    <w:rsid w:val="0024649C"/>
    <w:rsid w:val="002573A6"/>
    <w:rsid w:val="002611A7"/>
    <w:rsid w:val="0027449D"/>
    <w:rsid w:val="00277DE2"/>
    <w:rsid w:val="002870DF"/>
    <w:rsid w:val="002A298F"/>
    <w:rsid w:val="002A54E3"/>
    <w:rsid w:val="002B10E5"/>
    <w:rsid w:val="002B7DB6"/>
    <w:rsid w:val="002F60DF"/>
    <w:rsid w:val="0030730F"/>
    <w:rsid w:val="0030764C"/>
    <w:rsid w:val="00312A75"/>
    <w:rsid w:val="003158F3"/>
    <w:rsid w:val="003313DB"/>
    <w:rsid w:val="00340B27"/>
    <w:rsid w:val="00383953"/>
    <w:rsid w:val="00384FB6"/>
    <w:rsid w:val="00385FC1"/>
    <w:rsid w:val="00391045"/>
    <w:rsid w:val="003A2035"/>
    <w:rsid w:val="003B2FE4"/>
    <w:rsid w:val="003B3C3C"/>
    <w:rsid w:val="003B68F6"/>
    <w:rsid w:val="003C225C"/>
    <w:rsid w:val="003D22C2"/>
    <w:rsid w:val="00405FDD"/>
    <w:rsid w:val="004076E5"/>
    <w:rsid w:val="00415712"/>
    <w:rsid w:val="00422DBF"/>
    <w:rsid w:val="00434B2D"/>
    <w:rsid w:val="004556AE"/>
    <w:rsid w:val="00457B9C"/>
    <w:rsid w:val="004602DB"/>
    <w:rsid w:val="00493699"/>
    <w:rsid w:val="004B1575"/>
    <w:rsid w:val="004B29B3"/>
    <w:rsid w:val="004C5AB0"/>
    <w:rsid w:val="004C63AE"/>
    <w:rsid w:val="004E0F32"/>
    <w:rsid w:val="004E3F67"/>
    <w:rsid w:val="004E62F3"/>
    <w:rsid w:val="004E7ACA"/>
    <w:rsid w:val="004F1FF9"/>
    <w:rsid w:val="005111AC"/>
    <w:rsid w:val="005262A2"/>
    <w:rsid w:val="00530FA8"/>
    <w:rsid w:val="00534014"/>
    <w:rsid w:val="005366BD"/>
    <w:rsid w:val="0055212D"/>
    <w:rsid w:val="005568EB"/>
    <w:rsid w:val="0056512C"/>
    <w:rsid w:val="00592952"/>
    <w:rsid w:val="005A1D6A"/>
    <w:rsid w:val="005B4752"/>
    <w:rsid w:val="005B7D26"/>
    <w:rsid w:val="005C2B3F"/>
    <w:rsid w:val="005D0C81"/>
    <w:rsid w:val="005E6843"/>
    <w:rsid w:val="005F7111"/>
    <w:rsid w:val="00600B90"/>
    <w:rsid w:val="00605B09"/>
    <w:rsid w:val="00605ECC"/>
    <w:rsid w:val="00622160"/>
    <w:rsid w:val="006225B8"/>
    <w:rsid w:val="00625D59"/>
    <w:rsid w:val="0064633A"/>
    <w:rsid w:val="00650B00"/>
    <w:rsid w:val="00650ED6"/>
    <w:rsid w:val="00650EE5"/>
    <w:rsid w:val="00664A6E"/>
    <w:rsid w:val="00671B84"/>
    <w:rsid w:val="0067638B"/>
    <w:rsid w:val="006817D8"/>
    <w:rsid w:val="00682D14"/>
    <w:rsid w:val="006840EE"/>
    <w:rsid w:val="006A3809"/>
    <w:rsid w:val="006A3BA5"/>
    <w:rsid w:val="006A688D"/>
    <w:rsid w:val="006B250A"/>
    <w:rsid w:val="006B76A1"/>
    <w:rsid w:val="006C1224"/>
    <w:rsid w:val="006D5FC8"/>
    <w:rsid w:val="006D668D"/>
    <w:rsid w:val="006E4BEE"/>
    <w:rsid w:val="006E6934"/>
    <w:rsid w:val="006F34EB"/>
    <w:rsid w:val="00735404"/>
    <w:rsid w:val="00740728"/>
    <w:rsid w:val="007440B5"/>
    <w:rsid w:val="00744BD4"/>
    <w:rsid w:val="00745D33"/>
    <w:rsid w:val="00761550"/>
    <w:rsid w:val="007616B5"/>
    <w:rsid w:val="007748B6"/>
    <w:rsid w:val="00776C37"/>
    <w:rsid w:val="0077712C"/>
    <w:rsid w:val="007A34C4"/>
    <w:rsid w:val="007C2D80"/>
    <w:rsid w:val="007D4996"/>
    <w:rsid w:val="007E0E6B"/>
    <w:rsid w:val="007F1DAA"/>
    <w:rsid w:val="007F6950"/>
    <w:rsid w:val="00805A7D"/>
    <w:rsid w:val="00806647"/>
    <w:rsid w:val="00810712"/>
    <w:rsid w:val="00810860"/>
    <w:rsid w:val="00813E46"/>
    <w:rsid w:val="00813E78"/>
    <w:rsid w:val="0082197A"/>
    <w:rsid w:val="00822EA6"/>
    <w:rsid w:val="00825390"/>
    <w:rsid w:val="0082757D"/>
    <w:rsid w:val="00830689"/>
    <w:rsid w:val="008309E7"/>
    <w:rsid w:val="00830A1C"/>
    <w:rsid w:val="00832E1B"/>
    <w:rsid w:val="008405CB"/>
    <w:rsid w:val="008416FE"/>
    <w:rsid w:val="00842CB8"/>
    <w:rsid w:val="00867FAA"/>
    <w:rsid w:val="008811DA"/>
    <w:rsid w:val="00884456"/>
    <w:rsid w:val="00887289"/>
    <w:rsid w:val="008A3076"/>
    <w:rsid w:val="008A3705"/>
    <w:rsid w:val="008B1523"/>
    <w:rsid w:val="008B344A"/>
    <w:rsid w:val="008D0217"/>
    <w:rsid w:val="008D76C9"/>
    <w:rsid w:val="008E64E4"/>
    <w:rsid w:val="008E71F0"/>
    <w:rsid w:val="008F22B2"/>
    <w:rsid w:val="008F3502"/>
    <w:rsid w:val="008F5D29"/>
    <w:rsid w:val="00906E04"/>
    <w:rsid w:val="00935B0F"/>
    <w:rsid w:val="00940FDD"/>
    <w:rsid w:val="00947BD4"/>
    <w:rsid w:val="00963AF3"/>
    <w:rsid w:val="00966E4C"/>
    <w:rsid w:val="009677ED"/>
    <w:rsid w:val="009955B7"/>
    <w:rsid w:val="009C26C3"/>
    <w:rsid w:val="009C38F7"/>
    <w:rsid w:val="009C631E"/>
    <w:rsid w:val="009D24E3"/>
    <w:rsid w:val="009E0650"/>
    <w:rsid w:val="009E156F"/>
    <w:rsid w:val="009E1F23"/>
    <w:rsid w:val="009E4FB7"/>
    <w:rsid w:val="00A03220"/>
    <w:rsid w:val="00A14AC4"/>
    <w:rsid w:val="00A17B82"/>
    <w:rsid w:val="00A24686"/>
    <w:rsid w:val="00A36796"/>
    <w:rsid w:val="00A37F36"/>
    <w:rsid w:val="00A47362"/>
    <w:rsid w:val="00A5324C"/>
    <w:rsid w:val="00A71A4B"/>
    <w:rsid w:val="00A741B9"/>
    <w:rsid w:val="00A764EC"/>
    <w:rsid w:val="00A80FF3"/>
    <w:rsid w:val="00A92D43"/>
    <w:rsid w:val="00AA2A5C"/>
    <w:rsid w:val="00AA5503"/>
    <w:rsid w:val="00AB4156"/>
    <w:rsid w:val="00AC5287"/>
    <w:rsid w:val="00AD06B7"/>
    <w:rsid w:val="00AD4972"/>
    <w:rsid w:val="00AD75DB"/>
    <w:rsid w:val="00AE69CD"/>
    <w:rsid w:val="00B11239"/>
    <w:rsid w:val="00B16C3B"/>
    <w:rsid w:val="00B22AD0"/>
    <w:rsid w:val="00B36807"/>
    <w:rsid w:val="00B6097D"/>
    <w:rsid w:val="00B6743E"/>
    <w:rsid w:val="00B9407A"/>
    <w:rsid w:val="00B94906"/>
    <w:rsid w:val="00B94B2D"/>
    <w:rsid w:val="00BA2BB1"/>
    <w:rsid w:val="00BB2296"/>
    <w:rsid w:val="00BB7086"/>
    <w:rsid w:val="00BD3FB4"/>
    <w:rsid w:val="00BE06FB"/>
    <w:rsid w:val="00BE0BE6"/>
    <w:rsid w:val="00BE3513"/>
    <w:rsid w:val="00C33B88"/>
    <w:rsid w:val="00C34CC7"/>
    <w:rsid w:val="00C45A32"/>
    <w:rsid w:val="00C603B1"/>
    <w:rsid w:val="00C61F33"/>
    <w:rsid w:val="00C63A13"/>
    <w:rsid w:val="00C76C46"/>
    <w:rsid w:val="00C76C87"/>
    <w:rsid w:val="00CB79EC"/>
    <w:rsid w:val="00CE20E6"/>
    <w:rsid w:val="00CE60FE"/>
    <w:rsid w:val="00D028F2"/>
    <w:rsid w:val="00D0358C"/>
    <w:rsid w:val="00D41C3D"/>
    <w:rsid w:val="00D53D63"/>
    <w:rsid w:val="00D84E6A"/>
    <w:rsid w:val="00DA33C1"/>
    <w:rsid w:val="00DB0625"/>
    <w:rsid w:val="00DB0DA1"/>
    <w:rsid w:val="00DC03D6"/>
    <w:rsid w:val="00DD10DE"/>
    <w:rsid w:val="00DD5CDD"/>
    <w:rsid w:val="00DE17F5"/>
    <w:rsid w:val="00DF70BF"/>
    <w:rsid w:val="00E01CAA"/>
    <w:rsid w:val="00E03A1D"/>
    <w:rsid w:val="00E078E8"/>
    <w:rsid w:val="00E234BF"/>
    <w:rsid w:val="00E23BC6"/>
    <w:rsid w:val="00E26A98"/>
    <w:rsid w:val="00E4152D"/>
    <w:rsid w:val="00E4214D"/>
    <w:rsid w:val="00E4550D"/>
    <w:rsid w:val="00E519CA"/>
    <w:rsid w:val="00E524B7"/>
    <w:rsid w:val="00E60854"/>
    <w:rsid w:val="00E63F2F"/>
    <w:rsid w:val="00E64D00"/>
    <w:rsid w:val="00E75EF1"/>
    <w:rsid w:val="00E9096E"/>
    <w:rsid w:val="00E93BF9"/>
    <w:rsid w:val="00EB2D98"/>
    <w:rsid w:val="00EC57DE"/>
    <w:rsid w:val="00ED7502"/>
    <w:rsid w:val="00F1012C"/>
    <w:rsid w:val="00F1362E"/>
    <w:rsid w:val="00F13975"/>
    <w:rsid w:val="00F21480"/>
    <w:rsid w:val="00F50142"/>
    <w:rsid w:val="00F62252"/>
    <w:rsid w:val="00F74AC6"/>
    <w:rsid w:val="00F83533"/>
    <w:rsid w:val="00F91DF7"/>
    <w:rsid w:val="00F9356A"/>
    <w:rsid w:val="00FA4577"/>
    <w:rsid w:val="00FB6AEA"/>
    <w:rsid w:val="00FE461C"/>
    <w:rsid w:val="00FE62C1"/>
    <w:rsid w:val="00FE6C06"/>
    <w:rsid w:val="00FE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076"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rsid w:val="008A3076"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8A3076"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A3076"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A3076"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8A3076"/>
    <w:pPr>
      <w:numPr>
        <w:ilvl w:val="4"/>
        <w:numId w:val="3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rsid w:val="008A3076"/>
    <w:pPr>
      <w:numPr>
        <w:ilvl w:val="5"/>
        <w:numId w:val="3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rsid w:val="008A3076"/>
    <w:pPr>
      <w:numPr>
        <w:ilvl w:val="6"/>
        <w:numId w:val="3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rsid w:val="008A3076"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rsid w:val="008A3076"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8A3076"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8A3076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8A3076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8A3076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rsid w:val="008A3076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rsid w:val="008A3076"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rsid w:val="008A3076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rsid w:val="008A3076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rsid w:val="008A3076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8A3076"/>
  </w:style>
  <w:style w:type="paragraph" w:customStyle="1" w:styleId="sistema">
    <w:name w:val="sistema"/>
    <w:basedOn w:val="Normal"/>
    <w:rsid w:val="008A3076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8A3076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8A3076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8A3076"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8A3076"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8A3076"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8A3076"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8A3076"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8A3076"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8A3076"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rsid w:val="008A3076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8A3076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8A3076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rsid w:val="008A3076"/>
    <w:pPr>
      <w:numPr>
        <w:numId w:val="4"/>
      </w:numPr>
      <w:spacing w:before="60" w:after="60"/>
    </w:pPr>
  </w:style>
  <w:style w:type="paragraph" w:styleId="Legenda">
    <w:name w:val="caption"/>
    <w:basedOn w:val="Normal"/>
    <w:next w:val="Normal"/>
    <w:qFormat/>
    <w:rsid w:val="008A3076"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rsid w:val="008A3076"/>
    <w:pPr>
      <w:jc w:val="both"/>
    </w:pPr>
    <w:rPr>
      <w:sz w:val="20"/>
    </w:rPr>
  </w:style>
  <w:style w:type="character" w:styleId="Refdenotaderodap">
    <w:name w:val="footnote reference"/>
    <w:semiHidden/>
    <w:rsid w:val="008A3076"/>
    <w:rPr>
      <w:vertAlign w:val="superscript"/>
    </w:rPr>
  </w:style>
  <w:style w:type="character" w:styleId="Hyperlink">
    <w:name w:val="Hyperlink"/>
    <w:uiPriority w:val="99"/>
    <w:rsid w:val="008A3076"/>
    <w:rPr>
      <w:color w:val="0000FF"/>
      <w:u w:val="single"/>
    </w:rPr>
  </w:style>
  <w:style w:type="character" w:styleId="Refdecomentrio">
    <w:name w:val="annotation reference"/>
    <w:semiHidden/>
    <w:rsid w:val="008A3076"/>
    <w:rPr>
      <w:sz w:val="16"/>
      <w:szCs w:val="16"/>
    </w:rPr>
  </w:style>
  <w:style w:type="paragraph" w:styleId="Textodecomentrio">
    <w:name w:val="annotation text"/>
    <w:basedOn w:val="Normal"/>
    <w:semiHidden/>
    <w:rsid w:val="008A3076"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rsid w:val="008A3076"/>
    <w:pPr>
      <w:spacing w:before="60" w:after="60"/>
      <w:jc w:val="both"/>
    </w:pPr>
  </w:style>
  <w:style w:type="paragraph" w:styleId="Corpodetexto2">
    <w:name w:val="Body Text 2"/>
    <w:basedOn w:val="Normal"/>
    <w:rsid w:val="008A3076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rsid w:val="008A3076"/>
    <w:pPr>
      <w:spacing w:before="60" w:after="60"/>
    </w:pPr>
  </w:style>
  <w:style w:type="character" w:styleId="HiperlinkVisitado">
    <w:name w:val="FollowedHyperlink"/>
    <w:rsid w:val="008A3076"/>
    <w:rPr>
      <w:color w:val="800080"/>
      <w:u w:val="single"/>
    </w:rPr>
  </w:style>
  <w:style w:type="paragraph" w:customStyle="1" w:styleId="Tabletext">
    <w:name w:val="Tabletext"/>
    <w:basedOn w:val="Normal"/>
    <w:rsid w:val="008A3076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rsid w:val="008A3076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rsid w:val="008A3076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paragraph" w:styleId="PargrafodaLista">
    <w:name w:val="List Paragraph"/>
    <w:basedOn w:val="Normal"/>
    <w:uiPriority w:val="34"/>
    <w:qFormat/>
    <w:rsid w:val="003C225C"/>
    <w:pPr>
      <w:ind w:left="708"/>
    </w:pPr>
  </w:style>
  <w:style w:type="paragraph" w:styleId="NormalWeb">
    <w:name w:val="Normal (Web)"/>
    <w:basedOn w:val="Normal"/>
    <w:rsid w:val="001F4618"/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rsid w:val="006D5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0854"/>
    <w:pPr>
      <w:keepNext/>
      <w:keepLines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/>
      <w:bCs/>
      <w:caps w:val="0"/>
      <w:shadow w:val="0"/>
      <w:color w:val="365F91"/>
      <w:kern w:val="0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E2CCA-5F8E-49EB-AAE2-D2845530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</Template>
  <TotalTime>3</TotalTime>
  <Pages>13</Pages>
  <Words>3027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/>
  <LinksUpToDate>false</LinksUpToDate>
  <CharactersWithSpaces>19337</CharactersWithSpaces>
  <SharedDoc>false</SharedDoc>
  <HLinks>
    <vt:vector size="72" baseType="variant">
      <vt:variant>
        <vt:i4>7077963</vt:i4>
      </vt:variant>
      <vt:variant>
        <vt:i4>69</vt:i4>
      </vt:variant>
      <vt:variant>
        <vt:i4>0</vt:i4>
      </vt:variant>
      <vt:variant>
        <vt:i4>5</vt:i4>
      </vt:variant>
      <vt:variant>
        <vt:lpwstr>mailto:xxx@xxx.com</vt:lpwstr>
      </vt:variant>
      <vt:variant>
        <vt:lpwstr/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_Toc354064833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_Toc354064832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_Toc354064831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_Toc354064830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_Toc354064829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_Toc354064828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_Toc354064827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_Toc354064826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_Toc354064825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_Toc354064824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_Toc354064823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acr</dc:creator>
  <cp:lastModifiedBy>user</cp:lastModifiedBy>
  <cp:revision>4</cp:revision>
  <cp:lastPrinted>2004-01-16T21:35:00Z</cp:lastPrinted>
  <dcterms:created xsi:type="dcterms:W3CDTF">2015-09-27T20:19:00Z</dcterms:created>
  <dcterms:modified xsi:type="dcterms:W3CDTF">2015-09-27T23:09:00Z</dcterms:modified>
</cp:coreProperties>
</file>